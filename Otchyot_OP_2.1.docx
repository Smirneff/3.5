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9F4F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FDF4F32" w14:textId="77777777" w:rsidR="00413AAB" w:rsidRPr="004D4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D45C5" w:rsidRPr="004D45C5">
        <w:rPr>
          <w:color w:val="000000"/>
        </w:rPr>
        <w:fldChar w:fldCharType="begin"/>
      </w:r>
      <w:r w:rsidR="004D45C5" w:rsidRPr="004D45C5">
        <w:rPr>
          <w:color w:val="000000"/>
        </w:rPr>
        <w:instrText xml:space="preserve"> FILLIN  "№ кафедры" \d "№ кафедры" \o  \* MERGEFORMAT </w:instrText>
      </w:r>
      <w:r w:rsidR="004D45C5" w:rsidRPr="004D45C5">
        <w:rPr>
          <w:color w:val="000000"/>
        </w:rPr>
        <w:fldChar w:fldCharType="separate"/>
      </w:r>
      <w:r w:rsidR="00D07B36">
        <w:rPr>
          <w:color w:val="000000"/>
        </w:rPr>
        <w:t>53</w:t>
      </w:r>
      <w:r w:rsidR="004D45C5" w:rsidRPr="004D45C5">
        <w:rPr>
          <w:color w:val="000000"/>
        </w:rPr>
        <w:fldChar w:fldCharType="end"/>
      </w:r>
    </w:p>
    <w:p w14:paraId="64EE2587" w14:textId="77777777" w:rsidR="00413AAB" w:rsidRPr="004D45C5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="006E66B8" w:rsidRPr="004D45C5">
        <w:t xml:space="preserve"> _____________________</w:t>
      </w:r>
    </w:p>
    <w:p w14:paraId="1F22895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0721225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FB3AD4" w14:textId="484CCCEB" w:rsidR="00413AAB" w:rsidRPr="00CC196C" w:rsidRDefault="0050152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8C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36ED257" w14:textId="1CF68F97" w:rsidR="00413AAB" w:rsidRPr="00DE51F6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3D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E9FE500" w14:textId="37E3E568" w:rsidR="00413AAB" w:rsidRPr="004D45C5" w:rsidRDefault="004D45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 w:rsidRPr="004D45C5">
              <w:rPr>
                <w:color w:val="000000"/>
                <w:lang w:val="en-US"/>
              </w:rPr>
              <w:fldChar w:fldCharType="begin"/>
            </w:r>
            <w:r w:rsidRPr="004D45C5">
              <w:rPr>
                <w:color w:val="000000"/>
                <w:lang w:val="en-US"/>
              </w:rPr>
              <w:instrText xml:space="preserve"> FILLIN  "инициалы, фамилия препода" \d "инициалы, фамилия препода" \o  \* MERGEFORMAT </w:instrText>
            </w:r>
            <w:r w:rsidRPr="004D45C5">
              <w:rPr>
                <w:color w:val="000000"/>
                <w:lang w:val="en-US"/>
              </w:rPr>
              <w:fldChar w:fldCharType="separate"/>
            </w:r>
            <w:r w:rsidR="0050152C">
              <w:rPr>
                <w:color w:val="000000"/>
              </w:rPr>
              <w:t>Ушаков В. А</w:t>
            </w:r>
            <w:r w:rsidR="00CC196C">
              <w:rPr>
                <w:color w:val="000000"/>
                <w:lang w:val="en-US"/>
              </w:rPr>
              <w:t>.</w:t>
            </w:r>
            <w:r w:rsidRPr="004D45C5">
              <w:rPr>
                <w:color w:val="000000"/>
                <w:lang w:val="en-US"/>
              </w:rPr>
              <w:fldChar w:fldCharType="end"/>
            </w:r>
          </w:p>
        </w:tc>
      </w:tr>
      <w:tr w:rsidR="00413AAB" w14:paraId="6C68BA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43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8C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335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2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CA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CD440E" w14:textId="77777777" w:rsidR="00413AAB" w:rsidRDefault="00413AAB">
      <w:pPr>
        <w:pStyle w:val="a4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413AAB" w14:paraId="5325DA9A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5B88728" w14:textId="496C4467" w:rsidR="00413AAB" w:rsidRPr="001E473C" w:rsidRDefault="00710BBB">
            <w:pPr>
              <w:pStyle w:val="a4"/>
              <w:spacing w:before="960"/>
            </w:pPr>
            <w:r>
              <w:t xml:space="preserve">         </w:t>
            </w:r>
            <w:r w:rsidR="00413AAB">
              <w:t>ОТЧЕТ О ЛАБОРАТОРНОЙ РАБОТЕ</w:t>
            </w:r>
            <w:r w:rsidR="00CC196C">
              <w:t xml:space="preserve"> </w:t>
            </w:r>
            <w:r w:rsidR="001E473C">
              <w:t>3.1</w:t>
            </w:r>
          </w:p>
        </w:tc>
      </w:tr>
      <w:tr w:rsidR="00413AAB" w14:paraId="3023D042" w14:textId="77777777" w:rsidTr="00AF66ED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E403450" w14:textId="080555AC" w:rsidR="00413AAB" w:rsidRPr="001D1A71" w:rsidRDefault="006B2A59" w:rsidP="00CC196C">
            <w:pPr>
              <w:pStyle w:val="1"/>
              <w:rPr>
                <w:lang w:val="en-US"/>
              </w:rPr>
            </w:pPr>
            <w:r>
              <w:t>Рекурсивный алгоритм</w:t>
            </w:r>
          </w:p>
        </w:tc>
      </w:tr>
      <w:tr w:rsidR="00AF66ED" w14:paraId="3C9BBA16" w14:textId="77777777" w:rsidTr="00AF66ED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8F93CBB" w14:textId="42EA32EA" w:rsidR="00AF66ED" w:rsidRPr="008F2B35" w:rsidRDefault="00AF66ED" w:rsidP="00CC196C">
            <w:pPr>
              <w:pStyle w:val="1"/>
              <w:rPr>
                <w:rStyle w:val="af0"/>
                <w:lang w:val="en-US"/>
              </w:rPr>
            </w:pPr>
            <w:r w:rsidRPr="002F4AE7">
              <w:rPr>
                <w:rStyle w:val="af0"/>
              </w:rPr>
              <w:t xml:space="preserve">Вариант </w:t>
            </w:r>
            <w:r w:rsidR="008F2B35">
              <w:rPr>
                <w:rStyle w:val="af0"/>
                <w:lang w:val="en-US"/>
              </w:rPr>
              <w:t>2</w:t>
            </w:r>
          </w:p>
        </w:tc>
      </w:tr>
      <w:tr w:rsidR="00413AAB" w14:paraId="27229A7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D3EA3E7" w14:textId="77777777" w:rsidR="00413AAB" w:rsidRDefault="00413AAB" w:rsidP="004D45C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D45C5" w:rsidRPr="004D45C5">
              <w:rPr>
                <w:caps/>
                <w:color w:val="000000"/>
                <w:lang w:val="ru-RU"/>
              </w:rPr>
              <w:fldChar w:fldCharType="begin"/>
            </w:r>
            <w:r w:rsidR="004D45C5" w:rsidRPr="004D45C5">
              <w:rPr>
                <w:caps/>
                <w:color w:val="000000"/>
                <w:lang w:val="ru-RU"/>
              </w:rPr>
              <w:instrText xml:space="preserve"> FILLIN  дисциплина \d дисциплина \o  \* MERGEFORMAT </w:instrText>
            </w:r>
            <w:r w:rsidR="004D45C5" w:rsidRPr="004D45C5">
              <w:rPr>
                <w:caps/>
                <w:color w:val="000000"/>
                <w:lang w:val="ru-RU"/>
              </w:rPr>
              <w:fldChar w:fldCharType="separate"/>
            </w:r>
            <w:r w:rsidR="00CC196C">
              <w:rPr>
                <w:caps/>
                <w:color w:val="000000"/>
                <w:lang w:val="ru-RU"/>
              </w:rPr>
              <w:t>ОСНОВЫ ПРОГРАММИРОВАНИЯ</w:t>
            </w:r>
            <w:r w:rsidR="004D45C5" w:rsidRPr="004D45C5">
              <w:rPr>
                <w:caps/>
                <w:color w:val="000000"/>
                <w:lang w:val="ru-RU"/>
              </w:rPr>
              <w:fldChar w:fldCharType="end"/>
            </w:r>
          </w:p>
        </w:tc>
      </w:tr>
      <w:tr w:rsidR="00413AAB" w14:paraId="1B48E4D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8C1D31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567F4E97" w14:textId="29100FD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BE0743">
        <w:t>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45416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CBD2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ED2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16724BB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66DCEF8D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44DEF2C7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52F636BE" w14:textId="41DB3F04" w:rsidR="0053258A" w:rsidRPr="0050152C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513</w:t>
            </w:r>
            <w:r w:rsidR="0050152C">
              <w:rPr>
                <w:color w:val="00000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45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8FF3491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19089F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A9EEFD0" w14:textId="77777777" w:rsidR="0053258A" w:rsidRP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A15D8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B74C959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E62E1C4" w14:textId="55996FCD" w:rsidR="0053258A" w:rsidRP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C08E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053C7B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9EE3891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38148E1E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079CD5DD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B6F3514" w14:textId="37512284" w:rsidR="00413AAB" w:rsidRPr="00812642" w:rsidRDefault="00812642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Смирнов Н.Д.</w:t>
            </w:r>
          </w:p>
        </w:tc>
      </w:tr>
      <w:tr w:rsidR="00413AAB" w14:paraId="18D247D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194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A9B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AD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B263F" w14:textId="4AC76884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9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EFE6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1B43E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CC8086" w14:textId="7E59F2BC" w:rsidR="00D07B36" w:rsidRPr="00CC196C" w:rsidRDefault="00413AAB" w:rsidP="00D07B36">
      <w:pPr>
        <w:widowControl w:val="0"/>
        <w:autoSpaceDE w:val="0"/>
        <w:autoSpaceDN w:val="0"/>
        <w:adjustRightInd w:val="0"/>
        <w:spacing w:before="1800"/>
        <w:jc w:val="center"/>
        <w:rPr>
          <w:color w:val="000000"/>
        </w:rPr>
      </w:pPr>
      <w:r>
        <w:t>Санкт-Петербург</w:t>
      </w:r>
      <w:r w:rsidR="005B566D" w:rsidRPr="00A60EEB">
        <w:t xml:space="preserve"> </w:t>
      </w:r>
      <w:r w:rsidR="00CC196C">
        <w:rPr>
          <w:color w:val="000000"/>
        </w:rPr>
        <w:t>2022</w:t>
      </w:r>
    </w:p>
    <w:p w14:paraId="5B6015A0" w14:textId="03AAF187" w:rsidR="00D07B36" w:rsidRPr="000844F9" w:rsidRDefault="00D07B36" w:rsidP="00CC196C">
      <w:pPr>
        <w:pStyle w:val="1"/>
      </w:pPr>
      <w:r w:rsidRPr="00D07B36">
        <w:br w:type="page"/>
      </w:r>
      <w:r w:rsidRPr="000844F9">
        <w:lastRenderedPageBreak/>
        <w:t>оглавление</w:t>
      </w:r>
    </w:p>
    <w:p w14:paraId="56007601" w14:textId="17E36C03" w:rsidR="00D07B36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</w:t>
      </w:r>
      <w:r w:rsidR="00D07B36" w:rsidRPr="000844F9">
        <w:rPr>
          <w:rFonts w:ascii="Times New Roman" w:hAnsi="Times New Roman"/>
          <w:sz w:val="24"/>
          <w:szCs w:val="24"/>
        </w:rPr>
        <w:tab/>
      </w:r>
      <w:r w:rsidR="00637A83">
        <w:rPr>
          <w:rFonts w:ascii="Times New Roman" w:hAnsi="Times New Roman"/>
          <w:sz w:val="24"/>
          <w:szCs w:val="24"/>
        </w:rPr>
        <w:t>3</w:t>
      </w:r>
    </w:p>
    <w:p w14:paraId="51A2B70B" w14:textId="5CDE6B5B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Схема алгоритма решения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5B31C6">
        <w:rPr>
          <w:rFonts w:ascii="Times New Roman" w:hAnsi="Times New Roman"/>
          <w:sz w:val="24"/>
          <w:szCs w:val="24"/>
        </w:rPr>
        <w:t>4</w:t>
      </w:r>
    </w:p>
    <w:p w14:paraId="088352F8" w14:textId="75AE76BC" w:rsidR="00E17F80" w:rsidRPr="000844F9" w:rsidRDefault="00846AC2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3427F9">
        <w:rPr>
          <w:rFonts w:ascii="Times New Roman" w:hAnsi="Times New Roman"/>
          <w:sz w:val="24"/>
          <w:szCs w:val="24"/>
        </w:rPr>
        <w:t>5</w:t>
      </w:r>
    </w:p>
    <w:p w14:paraId="0639227B" w14:textId="5246A2F8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Тесты работы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19321B">
        <w:rPr>
          <w:rFonts w:ascii="Times New Roman" w:hAnsi="Times New Roman"/>
          <w:sz w:val="24"/>
          <w:szCs w:val="24"/>
        </w:rPr>
        <w:t>6</w:t>
      </w:r>
    </w:p>
    <w:p w14:paraId="43CCA820" w14:textId="4BFE1C2C" w:rsidR="00D07B36" w:rsidRPr="000844F9" w:rsidRDefault="00BB5117" w:rsidP="00BC56C0">
      <w:pPr>
        <w:pStyle w:val="12"/>
        <w:spacing w:line="360" w:lineRule="auto"/>
      </w:pPr>
      <w:r w:rsidRPr="000844F9">
        <w:t>Заключение</w:t>
      </w:r>
      <w:r w:rsidR="00D07B36" w:rsidRPr="000844F9">
        <w:tab/>
      </w:r>
      <w:r w:rsidR="0019321B">
        <w:t>7</w:t>
      </w:r>
    </w:p>
    <w:p w14:paraId="7DCB033C" w14:textId="4A9F9AD4" w:rsidR="00C37AB4" w:rsidRPr="000844F9" w:rsidRDefault="00D07B36" w:rsidP="00CC196C">
      <w:pPr>
        <w:pStyle w:val="1"/>
      </w:pPr>
      <w:r w:rsidRPr="000844F9">
        <w:br w:type="page"/>
      </w:r>
    </w:p>
    <w:p w14:paraId="4C05D73A" w14:textId="0DE0E397" w:rsidR="00E17F80" w:rsidRPr="000844F9" w:rsidRDefault="00292858" w:rsidP="003E31EA">
      <w:pPr>
        <w:pStyle w:val="1"/>
      </w:pPr>
      <w:r>
        <w:lastRenderedPageBreak/>
        <w:t>Постановка задачи</w:t>
      </w:r>
    </w:p>
    <w:p w14:paraId="11B0D7BE" w14:textId="74EEFA1A" w:rsidR="003E31EA" w:rsidRDefault="004B33DC" w:rsidP="00202EEC">
      <w:pPr>
        <w:ind w:firstLine="709"/>
        <w:rPr>
          <w:b/>
          <w:bCs/>
          <w:caps/>
        </w:rPr>
      </w:pPr>
      <w:r>
        <w:t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7.</w:t>
      </w:r>
      <w:r w:rsidR="0019321B" w:rsidRPr="0019321B">
        <w:rPr>
          <w:b/>
          <w:bCs/>
          <w:caps/>
          <w:noProof/>
        </w:rPr>
        <w:drawing>
          <wp:inline distT="0" distB="0" distL="0" distR="0" wp14:anchorId="2C625E1D" wp14:editId="60B186BE">
            <wp:extent cx="6391275" cy="5862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ED08" w14:textId="5EEE23D5" w:rsidR="002E53D1" w:rsidRPr="005B31C6" w:rsidRDefault="003E31EA" w:rsidP="005B31C6">
      <w:pPr>
        <w:rPr>
          <w:b/>
          <w:bCs/>
          <w:caps/>
        </w:rPr>
      </w:pPr>
      <w:r>
        <w:rPr>
          <w:b/>
          <w:bCs/>
          <w:caps/>
        </w:rPr>
        <w:br w:type="page"/>
      </w:r>
    </w:p>
    <w:p w14:paraId="5789BEAE" w14:textId="3E74C6C3" w:rsidR="001D6CC1" w:rsidRDefault="00D07B36" w:rsidP="003E31EA">
      <w:pPr>
        <w:pStyle w:val="1"/>
      </w:pPr>
      <w:r w:rsidRPr="000844F9">
        <w:lastRenderedPageBreak/>
        <w:t>схема алгоритма</w:t>
      </w:r>
      <w:r w:rsidR="003E31EA">
        <w:t xml:space="preserve"> решения</w:t>
      </w:r>
    </w:p>
    <w:p w14:paraId="305FFCD9" w14:textId="426CFF73" w:rsidR="0019321B" w:rsidRDefault="000844F9" w:rsidP="00B63F54">
      <w:pPr>
        <w:spacing w:line="360" w:lineRule="auto"/>
        <w:ind w:firstLine="709"/>
      </w:pPr>
      <w:r>
        <w:t>На рисунке 1 п</w:t>
      </w:r>
      <w:r w:rsidR="002026A4">
        <w:t>редставлена блок-схема</w:t>
      </w:r>
      <w:r>
        <w:t xml:space="preserve"> алгоритма</w:t>
      </w:r>
      <w:r w:rsidR="005B31C6" w:rsidRPr="005B31C6">
        <w:t>.</w:t>
      </w:r>
    </w:p>
    <w:p w14:paraId="7ACF7C02" w14:textId="1D59632F" w:rsidR="00B435F0" w:rsidRDefault="00EA2F19" w:rsidP="00B63F54">
      <w:pPr>
        <w:jc w:val="center"/>
      </w:pPr>
      <w:r w:rsidRPr="00B63F54">
        <w:rPr>
          <w:noProof/>
        </w:rPr>
        <w:drawing>
          <wp:anchor distT="0" distB="0" distL="114300" distR="114300" simplePos="0" relativeHeight="251666432" behindDoc="0" locked="0" layoutInCell="1" allowOverlap="1" wp14:anchorId="52051D89" wp14:editId="0E526D61">
            <wp:simplePos x="0" y="0"/>
            <wp:positionH relativeFrom="margin">
              <wp:posOffset>2095500</wp:posOffset>
            </wp:positionH>
            <wp:positionV relativeFrom="paragraph">
              <wp:posOffset>175260</wp:posOffset>
            </wp:positionV>
            <wp:extent cx="2195195" cy="4130040"/>
            <wp:effectExtent l="0" t="0" r="0" b="3810"/>
            <wp:wrapThrough wrapText="bothSides">
              <wp:wrapPolygon edited="0">
                <wp:start x="0" y="0"/>
                <wp:lineTo x="0" y="21520"/>
                <wp:lineTo x="21369" y="21520"/>
                <wp:lineTo x="2136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AF882" w14:textId="0D053F48" w:rsidR="00B435F0" w:rsidRDefault="00B435F0" w:rsidP="00B63F54">
      <w:pPr>
        <w:jc w:val="center"/>
      </w:pPr>
    </w:p>
    <w:p w14:paraId="40075E7A" w14:textId="011A22F9" w:rsidR="00B435F0" w:rsidRDefault="00B435F0" w:rsidP="00B63F54">
      <w:pPr>
        <w:jc w:val="center"/>
      </w:pPr>
    </w:p>
    <w:p w14:paraId="6E8008D6" w14:textId="10856318" w:rsidR="00B435F0" w:rsidRDefault="00B435F0" w:rsidP="00B63F54">
      <w:pPr>
        <w:jc w:val="center"/>
      </w:pPr>
    </w:p>
    <w:p w14:paraId="6B340E48" w14:textId="77777777" w:rsidR="00B435F0" w:rsidRDefault="00B435F0" w:rsidP="00B63F54">
      <w:pPr>
        <w:jc w:val="center"/>
      </w:pPr>
    </w:p>
    <w:p w14:paraId="0235D1B2" w14:textId="77777777" w:rsidR="00B435F0" w:rsidRDefault="00B435F0" w:rsidP="00B63F54">
      <w:pPr>
        <w:jc w:val="center"/>
      </w:pPr>
    </w:p>
    <w:p w14:paraId="34BE6BD1" w14:textId="77777777" w:rsidR="00B435F0" w:rsidRDefault="00B435F0" w:rsidP="00B63F54">
      <w:pPr>
        <w:jc w:val="center"/>
      </w:pPr>
    </w:p>
    <w:p w14:paraId="5B835999" w14:textId="77777777" w:rsidR="00B435F0" w:rsidRDefault="00B435F0" w:rsidP="00B63F54">
      <w:pPr>
        <w:jc w:val="center"/>
      </w:pPr>
    </w:p>
    <w:p w14:paraId="03C946E3" w14:textId="77777777" w:rsidR="00B435F0" w:rsidRDefault="00B435F0" w:rsidP="00B63F54">
      <w:pPr>
        <w:jc w:val="center"/>
      </w:pPr>
    </w:p>
    <w:p w14:paraId="385F4553" w14:textId="77777777" w:rsidR="00B435F0" w:rsidRDefault="00B435F0" w:rsidP="00B63F54">
      <w:pPr>
        <w:jc w:val="center"/>
      </w:pPr>
    </w:p>
    <w:p w14:paraId="45EB6B7C" w14:textId="77777777" w:rsidR="00B435F0" w:rsidRDefault="00B435F0" w:rsidP="00B63F54">
      <w:pPr>
        <w:jc w:val="center"/>
      </w:pPr>
    </w:p>
    <w:p w14:paraId="261D6DA9" w14:textId="77777777" w:rsidR="00B435F0" w:rsidRDefault="00B435F0" w:rsidP="00B63F54">
      <w:pPr>
        <w:jc w:val="center"/>
      </w:pPr>
    </w:p>
    <w:p w14:paraId="186FE8ED" w14:textId="77777777" w:rsidR="00B435F0" w:rsidRDefault="00B435F0" w:rsidP="00B63F54">
      <w:pPr>
        <w:jc w:val="center"/>
      </w:pPr>
    </w:p>
    <w:p w14:paraId="0A6EB6A5" w14:textId="77777777" w:rsidR="00B435F0" w:rsidRDefault="00B435F0" w:rsidP="00B63F54">
      <w:pPr>
        <w:jc w:val="center"/>
      </w:pPr>
    </w:p>
    <w:p w14:paraId="3FEBB9FD" w14:textId="77777777" w:rsidR="00B435F0" w:rsidRDefault="00B435F0" w:rsidP="00B63F54">
      <w:pPr>
        <w:jc w:val="center"/>
      </w:pPr>
    </w:p>
    <w:p w14:paraId="42EDFE2A" w14:textId="77777777" w:rsidR="00B435F0" w:rsidRDefault="00B435F0" w:rsidP="00B63F54">
      <w:pPr>
        <w:jc w:val="center"/>
      </w:pPr>
    </w:p>
    <w:p w14:paraId="0D3E603D" w14:textId="77777777" w:rsidR="00B435F0" w:rsidRDefault="00B435F0" w:rsidP="00B63F54">
      <w:pPr>
        <w:jc w:val="center"/>
      </w:pPr>
    </w:p>
    <w:p w14:paraId="4367736C" w14:textId="77777777" w:rsidR="00B435F0" w:rsidRDefault="00B435F0" w:rsidP="00B63F54">
      <w:pPr>
        <w:jc w:val="center"/>
      </w:pPr>
    </w:p>
    <w:p w14:paraId="5ADED3EC" w14:textId="77777777" w:rsidR="00B435F0" w:rsidRDefault="00B435F0" w:rsidP="00B63F54">
      <w:pPr>
        <w:jc w:val="center"/>
      </w:pPr>
    </w:p>
    <w:p w14:paraId="6BD07BF8" w14:textId="77777777" w:rsidR="00B435F0" w:rsidRDefault="00B435F0" w:rsidP="00B63F54">
      <w:pPr>
        <w:jc w:val="center"/>
      </w:pPr>
    </w:p>
    <w:p w14:paraId="41A8F16A" w14:textId="77777777" w:rsidR="00B435F0" w:rsidRDefault="00B435F0" w:rsidP="00B63F54">
      <w:pPr>
        <w:jc w:val="center"/>
      </w:pPr>
    </w:p>
    <w:p w14:paraId="4CC8A6BD" w14:textId="77777777" w:rsidR="00B435F0" w:rsidRDefault="00B435F0" w:rsidP="00B63F54">
      <w:pPr>
        <w:jc w:val="center"/>
      </w:pPr>
    </w:p>
    <w:p w14:paraId="5DCED9FD" w14:textId="77777777" w:rsidR="00B435F0" w:rsidRDefault="00B435F0" w:rsidP="00B63F54">
      <w:pPr>
        <w:jc w:val="center"/>
      </w:pPr>
    </w:p>
    <w:p w14:paraId="49973604" w14:textId="77777777" w:rsidR="00B435F0" w:rsidRDefault="00B435F0" w:rsidP="00B63F54">
      <w:pPr>
        <w:jc w:val="center"/>
      </w:pPr>
    </w:p>
    <w:p w14:paraId="25533D03" w14:textId="77777777" w:rsidR="00B435F0" w:rsidRDefault="00B435F0" w:rsidP="00B63F54">
      <w:pPr>
        <w:jc w:val="center"/>
      </w:pPr>
    </w:p>
    <w:p w14:paraId="29C00A87" w14:textId="77777777" w:rsidR="00B435F0" w:rsidRDefault="00B435F0" w:rsidP="00B63F54">
      <w:pPr>
        <w:jc w:val="center"/>
      </w:pPr>
    </w:p>
    <w:p w14:paraId="62918213" w14:textId="77777777" w:rsidR="00B435F0" w:rsidRDefault="00B435F0" w:rsidP="00B63F54">
      <w:pPr>
        <w:jc w:val="center"/>
      </w:pPr>
    </w:p>
    <w:p w14:paraId="50D82877" w14:textId="233C3D18" w:rsidR="0019321B" w:rsidRDefault="002C66FE" w:rsidP="00B63F54">
      <w:pPr>
        <w:jc w:val="center"/>
      </w:pPr>
      <w:r>
        <w:t>Рисунок 1 – Блок-схема алгоритма</w:t>
      </w:r>
    </w:p>
    <w:p w14:paraId="131198AF" w14:textId="69086C12" w:rsidR="00E949A5" w:rsidRDefault="00E949A5" w:rsidP="00B63F54">
      <w:pPr>
        <w:jc w:val="center"/>
      </w:pPr>
    </w:p>
    <w:p w14:paraId="1D27185F" w14:textId="348F7214" w:rsidR="00E949A5" w:rsidRDefault="00E949A5" w:rsidP="00B63F54">
      <w:pPr>
        <w:jc w:val="center"/>
      </w:pPr>
    </w:p>
    <w:p w14:paraId="1E82E831" w14:textId="77777777" w:rsidR="00E949A5" w:rsidRDefault="00E949A5" w:rsidP="00B63F54">
      <w:pPr>
        <w:jc w:val="center"/>
      </w:pPr>
    </w:p>
    <w:p w14:paraId="215BAB11" w14:textId="7E7B900F" w:rsidR="00E949A5" w:rsidRDefault="00E949A5" w:rsidP="00B63F54">
      <w:pPr>
        <w:jc w:val="center"/>
      </w:pPr>
    </w:p>
    <w:p w14:paraId="604B43E8" w14:textId="77777777" w:rsidR="00B435F0" w:rsidRDefault="00B435F0" w:rsidP="00B63F54">
      <w:pPr>
        <w:jc w:val="center"/>
      </w:pPr>
    </w:p>
    <w:p w14:paraId="1248321D" w14:textId="1E634AC6" w:rsidR="0019321B" w:rsidRDefault="0019321B">
      <w:r>
        <w:br w:type="page"/>
      </w:r>
    </w:p>
    <w:p w14:paraId="745B4C38" w14:textId="346E353B" w:rsidR="000844F9" w:rsidRDefault="000844F9" w:rsidP="0019321B">
      <w:pPr>
        <w:rPr>
          <w:noProof/>
        </w:rPr>
      </w:pPr>
    </w:p>
    <w:p w14:paraId="3532DE38" w14:textId="1D352405" w:rsidR="00594448" w:rsidRPr="00594448" w:rsidRDefault="000844F9" w:rsidP="00CC196C">
      <w:pPr>
        <w:pStyle w:val="1"/>
      </w:pPr>
      <w:r>
        <w:t>Листинг программы</w:t>
      </w:r>
    </w:p>
    <w:p w14:paraId="11456244" w14:textId="3B7A22C4" w:rsidR="007C6BDA" w:rsidRPr="003379ED" w:rsidRDefault="006828C6" w:rsidP="0019321B">
      <w:pPr>
        <w:pBdr>
          <w:bottom w:val="single" w:sz="12" w:space="23" w:color="auto"/>
        </w:pBdr>
        <w:spacing w:before="120" w:after="120" w:line="360" w:lineRule="auto"/>
        <w:ind w:firstLine="709"/>
        <w:rPr>
          <w:rStyle w:val="10"/>
          <w:b w:val="0"/>
          <w:bCs w:val="0"/>
          <w:noProof/>
        </w:rPr>
      </w:pPr>
      <w:r w:rsidRPr="0019321B">
        <w:rPr>
          <w:noProof/>
        </w:rPr>
        <w:drawing>
          <wp:anchor distT="0" distB="0" distL="114300" distR="114300" simplePos="0" relativeHeight="251656704" behindDoc="0" locked="0" layoutInCell="1" allowOverlap="1" wp14:anchorId="74DA8F78" wp14:editId="68FFD443">
            <wp:simplePos x="0" y="0"/>
            <wp:positionH relativeFrom="margin">
              <wp:posOffset>-40005</wp:posOffset>
            </wp:positionH>
            <wp:positionV relativeFrom="paragraph">
              <wp:posOffset>548640</wp:posOffset>
            </wp:positionV>
            <wp:extent cx="6391275" cy="4755515"/>
            <wp:effectExtent l="0" t="0" r="9525" b="6985"/>
            <wp:wrapThrough wrapText="bothSides">
              <wp:wrapPolygon edited="0">
                <wp:start x="0" y="0"/>
                <wp:lineTo x="0" y="21545"/>
                <wp:lineTo x="21568" y="21545"/>
                <wp:lineTo x="2156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F9">
        <w:rPr>
          <w:rStyle w:val="10"/>
          <w:b w:val="0"/>
          <w:bCs w:val="0"/>
        </w:rPr>
        <w:t>Н</w:t>
      </w:r>
      <w:r w:rsidR="000844F9">
        <w:rPr>
          <w:rStyle w:val="10"/>
          <w:b w:val="0"/>
          <w:bCs w:val="0"/>
          <w:caps w:val="0"/>
        </w:rPr>
        <w:t>а рисунк</w:t>
      </w:r>
      <w:r w:rsidR="0019321B">
        <w:rPr>
          <w:rStyle w:val="10"/>
          <w:b w:val="0"/>
          <w:bCs w:val="0"/>
          <w:caps w:val="0"/>
        </w:rPr>
        <w:t>е</w:t>
      </w:r>
      <w:r w:rsidR="000844F9">
        <w:rPr>
          <w:rStyle w:val="10"/>
          <w:b w:val="0"/>
          <w:bCs w:val="0"/>
          <w:caps w:val="0"/>
        </w:rPr>
        <w:t xml:space="preserve"> </w:t>
      </w:r>
      <w:r w:rsidR="0019321B">
        <w:rPr>
          <w:rStyle w:val="10"/>
          <w:b w:val="0"/>
          <w:bCs w:val="0"/>
          <w:caps w:val="0"/>
        </w:rPr>
        <w:t>2</w:t>
      </w:r>
      <w:r w:rsidR="000844F9">
        <w:rPr>
          <w:rStyle w:val="10"/>
          <w:b w:val="0"/>
          <w:bCs w:val="0"/>
          <w:caps w:val="0"/>
        </w:rPr>
        <w:t xml:space="preserve"> представлен листинг программы.</w:t>
      </w:r>
      <w:r w:rsidR="00AC6372" w:rsidRPr="00AC6372">
        <w:rPr>
          <w:rStyle w:val="10"/>
          <w:b w:val="0"/>
          <w:bCs w:val="0"/>
          <w:noProof/>
        </w:rPr>
        <w:t xml:space="preserve"> </w:t>
      </w:r>
    </w:p>
    <w:p w14:paraId="441EA149" w14:textId="3D4FDA65" w:rsidR="0019321B" w:rsidRDefault="001D6CC1" w:rsidP="0019321B">
      <w:pPr>
        <w:spacing w:before="120" w:after="120" w:line="360" w:lineRule="auto"/>
        <w:jc w:val="center"/>
      </w:pPr>
      <w:r>
        <w:t>Рис</w:t>
      </w:r>
      <w:r w:rsidR="000844F9">
        <w:t xml:space="preserve">унок </w:t>
      </w:r>
      <w:r>
        <w:t xml:space="preserve">2 – </w:t>
      </w:r>
      <w:r w:rsidR="000844F9">
        <w:t>Листинг программы</w:t>
      </w:r>
      <w:r w:rsidR="00D0480A">
        <w:t xml:space="preserve"> 1</w:t>
      </w:r>
      <w:r w:rsidR="0019321B">
        <w:br/>
      </w:r>
    </w:p>
    <w:p w14:paraId="496B0C45" w14:textId="77777777" w:rsidR="00E949A5" w:rsidRDefault="00E949A5" w:rsidP="0019321B">
      <w:pPr>
        <w:spacing w:before="120" w:after="120" w:line="360" w:lineRule="auto"/>
        <w:jc w:val="center"/>
      </w:pPr>
    </w:p>
    <w:p w14:paraId="0600424F" w14:textId="77777777" w:rsidR="00E949A5" w:rsidRDefault="00E949A5" w:rsidP="0019321B">
      <w:pPr>
        <w:spacing w:before="120" w:after="120" w:line="360" w:lineRule="auto"/>
        <w:jc w:val="center"/>
      </w:pPr>
    </w:p>
    <w:p w14:paraId="3C5924AB" w14:textId="77777777" w:rsidR="00E949A5" w:rsidRDefault="00E949A5" w:rsidP="0019321B">
      <w:pPr>
        <w:spacing w:before="120" w:after="120" w:line="360" w:lineRule="auto"/>
        <w:jc w:val="center"/>
      </w:pPr>
    </w:p>
    <w:p w14:paraId="2225CBB1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310D343F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4D92832D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9BC970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468D5B69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56C78146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152F0ECF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56E58421" w14:textId="77777777" w:rsidR="006828C6" w:rsidRDefault="006828C6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3F6A05" w14:textId="397EF764" w:rsidR="00D07B36" w:rsidRPr="002938C7" w:rsidRDefault="003E31EA" w:rsidP="00940BC0">
      <w:pPr>
        <w:ind w:firstLine="709"/>
        <w:jc w:val="center"/>
        <w:rPr>
          <w:b/>
          <w:bCs/>
          <w:caps/>
          <w:sz w:val="32"/>
          <w:szCs w:val="32"/>
        </w:rPr>
      </w:pPr>
      <w:r w:rsidRPr="002938C7">
        <w:rPr>
          <w:b/>
          <w:bCs/>
          <w:sz w:val="32"/>
          <w:szCs w:val="32"/>
        </w:rPr>
        <w:lastRenderedPageBreak/>
        <w:t>тесты работы программы</w:t>
      </w:r>
    </w:p>
    <w:p w14:paraId="1C25318C" w14:textId="36404D06" w:rsidR="000259F2" w:rsidRDefault="000844F9" w:rsidP="007A5D0D">
      <w:pPr>
        <w:spacing w:before="120" w:after="120" w:line="360" w:lineRule="auto"/>
        <w:ind w:firstLine="709"/>
      </w:pPr>
      <w:r>
        <w:rPr>
          <w:rStyle w:val="10"/>
          <w:b w:val="0"/>
          <w:bCs w:val="0"/>
        </w:rPr>
        <w:t>Н</w:t>
      </w:r>
      <w:r>
        <w:rPr>
          <w:rStyle w:val="10"/>
          <w:b w:val="0"/>
          <w:bCs w:val="0"/>
          <w:caps w:val="0"/>
        </w:rPr>
        <w:t>а рисунк</w:t>
      </w:r>
      <w:r w:rsidR="007A5D0D">
        <w:rPr>
          <w:rStyle w:val="10"/>
          <w:b w:val="0"/>
          <w:bCs w:val="0"/>
          <w:caps w:val="0"/>
        </w:rPr>
        <w:t>е</w:t>
      </w:r>
      <w:r>
        <w:rPr>
          <w:rStyle w:val="10"/>
          <w:b w:val="0"/>
          <w:bCs w:val="0"/>
          <w:caps w:val="0"/>
        </w:rPr>
        <w:t xml:space="preserve"> </w:t>
      </w:r>
      <w:r w:rsidR="00822F10">
        <w:rPr>
          <w:rStyle w:val="10"/>
          <w:b w:val="0"/>
          <w:bCs w:val="0"/>
          <w:caps w:val="0"/>
        </w:rPr>
        <w:t>3</w:t>
      </w:r>
      <w:r w:rsidR="003336A7" w:rsidRPr="008E7126">
        <w:rPr>
          <w:rStyle w:val="10"/>
          <w:b w:val="0"/>
          <w:bCs w:val="0"/>
          <w:caps w:val="0"/>
        </w:rPr>
        <w:t xml:space="preserve"> </w:t>
      </w:r>
      <w:r>
        <w:rPr>
          <w:rStyle w:val="10"/>
          <w:b w:val="0"/>
          <w:bCs w:val="0"/>
          <w:caps w:val="0"/>
        </w:rPr>
        <w:t>пре</w:t>
      </w:r>
      <w:r w:rsidR="00CE2D62">
        <w:rPr>
          <w:rStyle w:val="10"/>
          <w:b w:val="0"/>
          <w:bCs w:val="0"/>
          <w:caps w:val="0"/>
        </w:rPr>
        <w:t>дставлен вывод результат</w:t>
      </w:r>
      <w:r w:rsidR="00E224FC">
        <w:rPr>
          <w:rStyle w:val="10"/>
          <w:b w:val="0"/>
          <w:bCs w:val="0"/>
          <w:caps w:val="0"/>
        </w:rPr>
        <w:t>ов</w:t>
      </w:r>
      <w:r w:rsidR="00CE2D62">
        <w:rPr>
          <w:rStyle w:val="10"/>
          <w:b w:val="0"/>
          <w:bCs w:val="0"/>
          <w:caps w:val="0"/>
        </w:rPr>
        <w:t xml:space="preserve"> выпол</w:t>
      </w:r>
      <w:r>
        <w:rPr>
          <w:rStyle w:val="10"/>
          <w:b w:val="0"/>
          <w:bCs w:val="0"/>
          <w:caps w:val="0"/>
        </w:rPr>
        <w:t>нения программы</w:t>
      </w:r>
    </w:p>
    <w:p w14:paraId="2A025E77" w14:textId="325175C0" w:rsidR="000259F2" w:rsidRDefault="001B2F54" w:rsidP="007A5D0D">
      <w:pPr>
        <w:spacing w:before="120" w:after="120" w:line="360" w:lineRule="auto"/>
      </w:pPr>
      <w:r w:rsidRPr="00822F10">
        <w:rPr>
          <w:noProof/>
        </w:rPr>
        <w:drawing>
          <wp:anchor distT="0" distB="0" distL="114300" distR="114300" simplePos="0" relativeHeight="251658752" behindDoc="0" locked="0" layoutInCell="1" allowOverlap="1" wp14:anchorId="5ACA32A4" wp14:editId="49C397E3">
            <wp:simplePos x="0" y="0"/>
            <wp:positionH relativeFrom="column">
              <wp:posOffset>483870</wp:posOffset>
            </wp:positionH>
            <wp:positionV relativeFrom="paragraph">
              <wp:posOffset>479425</wp:posOffset>
            </wp:positionV>
            <wp:extent cx="5720080" cy="956945"/>
            <wp:effectExtent l="0" t="0" r="0" b="0"/>
            <wp:wrapThrough wrapText="bothSides">
              <wp:wrapPolygon edited="0">
                <wp:start x="0" y="0"/>
                <wp:lineTo x="0" y="21070"/>
                <wp:lineTo x="21509" y="21070"/>
                <wp:lineTo x="215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7E09B" w14:textId="1BFC1F82" w:rsidR="003427F9" w:rsidRDefault="003427F9" w:rsidP="003427F9">
      <w:pPr>
        <w:spacing w:before="120" w:after="120" w:line="360" w:lineRule="auto"/>
        <w:ind w:firstLine="709"/>
        <w:jc w:val="center"/>
      </w:pPr>
      <w:r>
        <w:t xml:space="preserve">Рисунок </w:t>
      </w:r>
      <w:r w:rsidR="00822F10">
        <w:t>3</w:t>
      </w:r>
      <w:r>
        <w:t xml:space="preserve"> – результат выполнения программы</w:t>
      </w:r>
    </w:p>
    <w:p w14:paraId="193D658A" w14:textId="44B28903" w:rsidR="00822F10" w:rsidRDefault="00822F10" w:rsidP="003427F9">
      <w:pPr>
        <w:spacing w:before="120" w:after="120" w:line="360" w:lineRule="auto"/>
        <w:ind w:firstLine="709"/>
        <w:jc w:val="center"/>
      </w:pPr>
    </w:p>
    <w:p w14:paraId="4C315568" w14:textId="1380387C" w:rsidR="007C44CA" w:rsidRPr="006E01DE" w:rsidRDefault="007C44CA" w:rsidP="003427F9">
      <w:pPr>
        <w:spacing w:before="120" w:after="120" w:line="360" w:lineRule="auto"/>
        <w:ind w:firstLine="709"/>
        <w:jc w:val="center"/>
      </w:pPr>
    </w:p>
    <w:p w14:paraId="5AA833CE" w14:textId="77777777" w:rsidR="000259F2" w:rsidRPr="00596F27" w:rsidRDefault="000259F2" w:rsidP="00596F27">
      <w:pPr>
        <w:spacing w:before="120" w:after="120"/>
        <w:ind w:firstLine="709"/>
        <w:rPr>
          <w:caps/>
        </w:rPr>
      </w:pPr>
    </w:p>
    <w:p w14:paraId="49BC57CC" w14:textId="29A59B15" w:rsidR="00BB5117" w:rsidRDefault="00C37AB4" w:rsidP="00CC196C">
      <w:pPr>
        <w:pStyle w:val="1"/>
      </w:pPr>
      <w:r>
        <w:br w:type="page"/>
      </w:r>
      <w:r w:rsidR="00BB5117">
        <w:lastRenderedPageBreak/>
        <w:t>заключение</w:t>
      </w:r>
    </w:p>
    <w:p w14:paraId="513B409B" w14:textId="0D6DA752" w:rsidR="00C37AB4" w:rsidRPr="003379ED" w:rsidRDefault="003427F9" w:rsidP="0019321B">
      <w:pPr>
        <w:spacing w:line="360" w:lineRule="auto"/>
        <w:ind w:firstLine="709"/>
        <w:jc w:val="both"/>
      </w:pPr>
      <w:r>
        <w:rPr>
          <w:color w:val="000000"/>
          <w:sz w:val="27"/>
          <w:szCs w:val="27"/>
        </w:rPr>
        <w:t>В ходе лабораторной работы был</w:t>
      </w:r>
      <w:r w:rsidR="008643B7" w:rsidRPr="00CB6711">
        <w:rPr>
          <w:color w:val="000000"/>
          <w:sz w:val="27"/>
          <w:szCs w:val="27"/>
        </w:rPr>
        <w:t xml:space="preserve"> </w:t>
      </w:r>
      <w:r w:rsidR="008643B7">
        <w:rPr>
          <w:color w:val="000000"/>
          <w:sz w:val="27"/>
          <w:szCs w:val="27"/>
        </w:rPr>
        <w:t xml:space="preserve">изучен </w:t>
      </w:r>
      <w:r w:rsidR="008B32F2">
        <w:rPr>
          <w:color w:val="000000"/>
          <w:sz w:val="27"/>
          <w:szCs w:val="27"/>
        </w:rPr>
        <w:t>рекурсивный алгоритм</w:t>
      </w:r>
      <w:r w:rsidR="00CB671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языке C/С++.</w:t>
      </w:r>
    </w:p>
    <w:sectPr w:rsidR="00C37AB4" w:rsidRPr="003379ED" w:rsidSect="000844F9">
      <w:footerReference w:type="default" r:id="rId12"/>
      <w:type w:val="continuous"/>
      <w:pgSz w:w="11909" w:h="16834"/>
      <w:pgMar w:top="426" w:right="851" w:bottom="426" w:left="993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FC4A" w14:textId="77777777" w:rsidR="001F36D5" w:rsidRDefault="001F36D5" w:rsidP="00D07B36">
      <w:r>
        <w:separator/>
      </w:r>
    </w:p>
  </w:endnote>
  <w:endnote w:type="continuationSeparator" w:id="0">
    <w:p w14:paraId="45E295E7" w14:textId="77777777" w:rsidR="001F36D5" w:rsidRDefault="001F36D5" w:rsidP="00D0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520323"/>
      <w:docPartObj>
        <w:docPartGallery w:val="Page Numbers (Bottom of Page)"/>
        <w:docPartUnique/>
      </w:docPartObj>
    </w:sdtPr>
    <w:sdtEndPr/>
    <w:sdtContent>
      <w:p w14:paraId="5F711934" w14:textId="7D68EE08" w:rsidR="000844F9" w:rsidRDefault="000844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F6">
          <w:rPr>
            <w:noProof/>
          </w:rPr>
          <w:t>2</w:t>
        </w:r>
        <w:r>
          <w:fldChar w:fldCharType="end"/>
        </w:r>
      </w:p>
    </w:sdtContent>
  </w:sdt>
  <w:p w14:paraId="538B6F18" w14:textId="77777777" w:rsidR="00E0326D" w:rsidRDefault="00E032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DAAD" w14:textId="77777777" w:rsidR="001F36D5" w:rsidRDefault="001F36D5" w:rsidP="00D07B36">
      <w:r>
        <w:separator/>
      </w:r>
    </w:p>
  </w:footnote>
  <w:footnote w:type="continuationSeparator" w:id="0">
    <w:p w14:paraId="6B53F076" w14:textId="77777777" w:rsidR="001F36D5" w:rsidRDefault="001F36D5" w:rsidP="00D0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357"/>
    <w:multiLevelType w:val="hybridMultilevel"/>
    <w:tmpl w:val="EAF2E974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0E03"/>
    <w:multiLevelType w:val="hybridMultilevel"/>
    <w:tmpl w:val="F77E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452476"/>
    <w:multiLevelType w:val="hybridMultilevel"/>
    <w:tmpl w:val="D8B67F64"/>
    <w:lvl w:ilvl="0" w:tplc="ABBCC360">
      <w:start w:val="1"/>
      <w:numFmt w:val="bullet"/>
      <w:lvlText w:val="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F3577"/>
    <w:multiLevelType w:val="hybridMultilevel"/>
    <w:tmpl w:val="CC8A42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6"/>
    <w:rsid w:val="00014D46"/>
    <w:rsid w:val="0001512C"/>
    <w:rsid w:val="000259F2"/>
    <w:rsid w:val="000264FA"/>
    <w:rsid w:val="000275AB"/>
    <w:rsid w:val="000338E5"/>
    <w:rsid w:val="00065AF6"/>
    <w:rsid w:val="000805CA"/>
    <w:rsid w:val="000828B3"/>
    <w:rsid w:val="000844F9"/>
    <w:rsid w:val="000965BE"/>
    <w:rsid w:val="000A2CF1"/>
    <w:rsid w:val="000A67BE"/>
    <w:rsid w:val="000E029B"/>
    <w:rsid w:val="001118E2"/>
    <w:rsid w:val="001126BB"/>
    <w:rsid w:val="00120CB4"/>
    <w:rsid w:val="0015723E"/>
    <w:rsid w:val="001666C6"/>
    <w:rsid w:val="00176DED"/>
    <w:rsid w:val="0019321B"/>
    <w:rsid w:val="001B1069"/>
    <w:rsid w:val="001B2F54"/>
    <w:rsid w:val="001C3408"/>
    <w:rsid w:val="001C3AF0"/>
    <w:rsid w:val="001C41ED"/>
    <w:rsid w:val="001D1A71"/>
    <w:rsid w:val="001D3446"/>
    <w:rsid w:val="001D6CC1"/>
    <w:rsid w:val="001E473C"/>
    <w:rsid w:val="001F36D5"/>
    <w:rsid w:val="00200771"/>
    <w:rsid w:val="002026A4"/>
    <w:rsid w:val="00202EEC"/>
    <w:rsid w:val="00217D50"/>
    <w:rsid w:val="0028119A"/>
    <w:rsid w:val="00284869"/>
    <w:rsid w:val="00292858"/>
    <w:rsid w:val="002938C7"/>
    <w:rsid w:val="002B2E6A"/>
    <w:rsid w:val="002C66FE"/>
    <w:rsid w:val="002D42CD"/>
    <w:rsid w:val="002E53D1"/>
    <w:rsid w:val="002F2CB1"/>
    <w:rsid w:val="002F4AE7"/>
    <w:rsid w:val="00326632"/>
    <w:rsid w:val="003336A7"/>
    <w:rsid w:val="003379ED"/>
    <w:rsid w:val="003427F9"/>
    <w:rsid w:val="00391EAD"/>
    <w:rsid w:val="003A148B"/>
    <w:rsid w:val="003B2FB8"/>
    <w:rsid w:val="003B6278"/>
    <w:rsid w:val="003E31EA"/>
    <w:rsid w:val="003F448A"/>
    <w:rsid w:val="00413AAB"/>
    <w:rsid w:val="00426F5A"/>
    <w:rsid w:val="004308AD"/>
    <w:rsid w:val="00476F85"/>
    <w:rsid w:val="004A3D38"/>
    <w:rsid w:val="004B33DC"/>
    <w:rsid w:val="004B3810"/>
    <w:rsid w:val="004C007D"/>
    <w:rsid w:val="004C5E59"/>
    <w:rsid w:val="004D45C5"/>
    <w:rsid w:val="0050152C"/>
    <w:rsid w:val="005145CD"/>
    <w:rsid w:val="00515A35"/>
    <w:rsid w:val="00517581"/>
    <w:rsid w:val="00520625"/>
    <w:rsid w:val="00526A87"/>
    <w:rsid w:val="0053258A"/>
    <w:rsid w:val="00534CE4"/>
    <w:rsid w:val="00541C88"/>
    <w:rsid w:val="00552EF7"/>
    <w:rsid w:val="0055714C"/>
    <w:rsid w:val="0058303B"/>
    <w:rsid w:val="00594448"/>
    <w:rsid w:val="00596F27"/>
    <w:rsid w:val="00596FEF"/>
    <w:rsid w:val="005A2A15"/>
    <w:rsid w:val="005A62ED"/>
    <w:rsid w:val="005B31C6"/>
    <w:rsid w:val="005B566D"/>
    <w:rsid w:val="005C027F"/>
    <w:rsid w:val="005D3CC2"/>
    <w:rsid w:val="005E3C66"/>
    <w:rsid w:val="005E47A4"/>
    <w:rsid w:val="006375AF"/>
    <w:rsid w:val="00637A83"/>
    <w:rsid w:val="0066425D"/>
    <w:rsid w:val="00677479"/>
    <w:rsid w:val="006828C6"/>
    <w:rsid w:val="00692A89"/>
    <w:rsid w:val="006B2A59"/>
    <w:rsid w:val="006C397B"/>
    <w:rsid w:val="006C7CF3"/>
    <w:rsid w:val="006E01DE"/>
    <w:rsid w:val="006E66B8"/>
    <w:rsid w:val="006F4541"/>
    <w:rsid w:val="006F6F5D"/>
    <w:rsid w:val="00710BBB"/>
    <w:rsid w:val="00716335"/>
    <w:rsid w:val="007215DC"/>
    <w:rsid w:val="00740BA5"/>
    <w:rsid w:val="00746AE6"/>
    <w:rsid w:val="00774FB7"/>
    <w:rsid w:val="007A5D0D"/>
    <w:rsid w:val="007A606A"/>
    <w:rsid w:val="007C44CA"/>
    <w:rsid w:val="007C55D8"/>
    <w:rsid w:val="007C6A84"/>
    <w:rsid w:val="007C6BDA"/>
    <w:rsid w:val="007F245E"/>
    <w:rsid w:val="0081018A"/>
    <w:rsid w:val="00812642"/>
    <w:rsid w:val="00822F10"/>
    <w:rsid w:val="00825CE7"/>
    <w:rsid w:val="00846AC2"/>
    <w:rsid w:val="00860213"/>
    <w:rsid w:val="008643B7"/>
    <w:rsid w:val="008708EF"/>
    <w:rsid w:val="00871086"/>
    <w:rsid w:val="008B32F2"/>
    <w:rsid w:val="008B5051"/>
    <w:rsid w:val="008E6734"/>
    <w:rsid w:val="008E7126"/>
    <w:rsid w:val="008F2B35"/>
    <w:rsid w:val="00940BC0"/>
    <w:rsid w:val="00950018"/>
    <w:rsid w:val="00954BCA"/>
    <w:rsid w:val="009B751E"/>
    <w:rsid w:val="009B7977"/>
    <w:rsid w:val="009D1FA0"/>
    <w:rsid w:val="009F6857"/>
    <w:rsid w:val="00A17BDC"/>
    <w:rsid w:val="00A25849"/>
    <w:rsid w:val="00A5270A"/>
    <w:rsid w:val="00A60EEB"/>
    <w:rsid w:val="00A72ED8"/>
    <w:rsid w:val="00A74901"/>
    <w:rsid w:val="00A8750D"/>
    <w:rsid w:val="00AB27E3"/>
    <w:rsid w:val="00AB3A67"/>
    <w:rsid w:val="00AC6372"/>
    <w:rsid w:val="00AF47F3"/>
    <w:rsid w:val="00AF6555"/>
    <w:rsid w:val="00AF66ED"/>
    <w:rsid w:val="00B20256"/>
    <w:rsid w:val="00B435F0"/>
    <w:rsid w:val="00B63F54"/>
    <w:rsid w:val="00B704D5"/>
    <w:rsid w:val="00B70E82"/>
    <w:rsid w:val="00B71FEE"/>
    <w:rsid w:val="00B86A5A"/>
    <w:rsid w:val="00B923AF"/>
    <w:rsid w:val="00B93C34"/>
    <w:rsid w:val="00BA50FA"/>
    <w:rsid w:val="00BB5117"/>
    <w:rsid w:val="00BC56C0"/>
    <w:rsid w:val="00BD6666"/>
    <w:rsid w:val="00BD6991"/>
    <w:rsid w:val="00BD6AB0"/>
    <w:rsid w:val="00BE0743"/>
    <w:rsid w:val="00BF1F23"/>
    <w:rsid w:val="00C07DE8"/>
    <w:rsid w:val="00C15DAC"/>
    <w:rsid w:val="00C17A42"/>
    <w:rsid w:val="00C24640"/>
    <w:rsid w:val="00C37AB4"/>
    <w:rsid w:val="00C41124"/>
    <w:rsid w:val="00C60EC9"/>
    <w:rsid w:val="00C76423"/>
    <w:rsid w:val="00C92600"/>
    <w:rsid w:val="00C942AD"/>
    <w:rsid w:val="00CA2A93"/>
    <w:rsid w:val="00CA3D74"/>
    <w:rsid w:val="00CB071A"/>
    <w:rsid w:val="00CB6711"/>
    <w:rsid w:val="00CC196C"/>
    <w:rsid w:val="00CE2D62"/>
    <w:rsid w:val="00CE35F3"/>
    <w:rsid w:val="00CF5A99"/>
    <w:rsid w:val="00CF6208"/>
    <w:rsid w:val="00D0480A"/>
    <w:rsid w:val="00D07B36"/>
    <w:rsid w:val="00D30BB4"/>
    <w:rsid w:val="00D347D3"/>
    <w:rsid w:val="00D45F03"/>
    <w:rsid w:val="00D47725"/>
    <w:rsid w:val="00D57FC9"/>
    <w:rsid w:val="00D81353"/>
    <w:rsid w:val="00D94590"/>
    <w:rsid w:val="00D9563A"/>
    <w:rsid w:val="00DD1ECF"/>
    <w:rsid w:val="00DE51F6"/>
    <w:rsid w:val="00DF505B"/>
    <w:rsid w:val="00DF7735"/>
    <w:rsid w:val="00E0326D"/>
    <w:rsid w:val="00E04614"/>
    <w:rsid w:val="00E157A3"/>
    <w:rsid w:val="00E17F80"/>
    <w:rsid w:val="00E20F92"/>
    <w:rsid w:val="00E224FC"/>
    <w:rsid w:val="00E22DE2"/>
    <w:rsid w:val="00E373FF"/>
    <w:rsid w:val="00E45CDC"/>
    <w:rsid w:val="00E66B4D"/>
    <w:rsid w:val="00E74C96"/>
    <w:rsid w:val="00E949A5"/>
    <w:rsid w:val="00E94EBB"/>
    <w:rsid w:val="00EA2F19"/>
    <w:rsid w:val="00EB3B2A"/>
    <w:rsid w:val="00EC5D04"/>
    <w:rsid w:val="00EE50C5"/>
    <w:rsid w:val="00EF3874"/>
    <w:rsid w:val="00F0052D"/>
    <w:rsid w:val="00F04F95"/>
    <w:rsid w:val="00F23B8F"/>
    <w:rsid w:val="00F2510E"/>
    <w:rsid w:val="00F402F8"/>
    <w:rsid w:val="00F57E13"/>
    <w:rsid w:val="00F62DF1"/>
    <w:rsid w:val="00F64653"/>
    <w:rsid w:val="00F65A25"/>
    <w:rsid w:val="00F77C20"/>
    <w:rsid w:val="00F87EBD"/>
    <w:rsid w:val="00FA53B6"/>
    <w:rsid w:val="00FC522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EDB24"/>
  <w15:docId w15:val="{D787E645-F0D9-4E86-A0A7-DF792F7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CC196C"/>
    <w:pPr>
      <w:keepNext/>
      <w:widowControl w:val="0"/>
      <w:autoSpaceDE w:val="0"/>
      <w:autoSpaceDN w:val="0"/>
      <w:adjustRightInd w:val="0"/>
      <w:spacing w:before="120" w:after="120" w:line="360" w:lineRule="auto"/>
      <w:ind w:firstLine="709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5015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C196C"/>
    <w:rPr>
      <w:b/>
      <w:bCs/>
      <w:caps/>
      <w:sz w:val="24"/>
      <w:szCs w:val="24"/>
    </w:rPr>
  </w:style>
  <w:style w:type="character" w:customStyle="1" w:styleId="20">
    <w:name w:val="Заголовок 2 Знак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customStyle="1" w:styleId="11">
    <w:name w:val="Название1"/>
    <w:basedOn w:val="a"/>
    <w:link w:val="a3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3">
    <w:name w:val="Название Знак"/>
    <w:link w:val="11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4">
    <w:name w:val="Body Text"/>
    <w:basedOn w:val="a"/>
    <w:link w:val="a5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5A2A15"/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07B3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07B36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D07B36"/>
    <w:pPr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637A83"/>
    <w:pPr>
      <w:tabs>
        <w:tab w:val="right" w:leader="dot" w:pos="9640"/>
      </w:tabs>
      <w:spacing w:before="120" w:after="120"/>
    </w:pPr>
    <w:rPr>
      <w:bCs/>
    </w:rPr>
  </w:style>
  <w:style w:type="paragraph" w:styleId="31">
    <w:name w:val="toc 3"/>
    <w:basedOn w:val="a"/>
    <w:next w:val="a"/>
    <w:autoRedefine/>
    <w:uiPriority w:val="39"/>
    <w:locked/>
    <w:rsid w:val="00D07B36"/>
    <w:pPr>
      <w:ind w:left="480"/>
    </w:pPr>
  </w:style>
  <w:style w:type="character" w:styleId="ab">
    <w:name w:val="Hyperlink"/>
    <w:uiPriority w:val="99"/>
    <w:unhideWhenUsed/>
    <w:rsid w:val="00D07B3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D07B3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customStyle="1" w:styleId="ac">
    <w:name w:val="Таблица"/>
    <w:rsid w:val="001666C6"/>
    <w:pPr>
      <w:spacing w:line="240" w:lineRule="atLeast"/>
      <w:jc w:val="center"/>
    </w:pPr>
    <w:rPr>
      <w:spacing w:val="-8"/>
      <w:sz w:val="18"/>
    </w:rPr>
  </w:style>
  <w:style w:type="paragraph" w:styleId="ad">
    <w:name w:val="List Paragraph"/>
    <w:basedOn w:val="a"/>
    <w:uiPriority w:val="34"/>
    <w:qFormat/>
    <w:rsid w:val="00326632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6F454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F4541"/>
    <w:rPr>
      <w:rFonts w:ascii="Tahoma" w:hAnsi="Tahoma" w:cs="Tahoma"/>
      <w:sz w:val="16"/>
      <w:szCs w:val="16"/>
    </w:rPr>
  </w:style>
  <w:style w:type="character" w:styleId="af0">
    <w:name w:val="Strong"/>
    <w:basedOn w:val="a0"/>
    <w:qFormat/>
    <w:locked/>
    <w:rsid w:val="002F4AE7"/>
    <w:rPr>
      <w:b/>
      <w:bCs/>
    </w:rPr>
  </w:style>
  <w:style w:type="table" w:styleId="af1">
    <w:name w:val="Table Grid"/>
    <w:basedOn w:val="a1"/>
    <w:locked/>
    <w:rsid w:val="00E9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5015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af2">
    <w:name w:val="Subtle Emphasis"/>
    <w:basedOn w:val="a0"/>
    <w:uiPriority w:val="19"/>
    <w:qFormat/>
    <w:rsid w:val="004308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5;&#1085;&#1072;\Desktop\suai\&#1080;&#1085;&#1092;&#1072;\&#1090;&#1080;&#1090;&#1091;&#1083;&#1100;&#1085;&#1099;&#1081;%20&#1083;&#1080;&#1089;&#1090;%20&#1083;&#1072;&#107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F030-6217-48F8-BEE3-1A051E0B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 лаб.dot</Template>
  <TotalTime>19</TotalTime>
  <Pages>7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Анастасия Молчанова</dc:creator>
  <cp:lastModifiedBy>Nikita Smirnov</cp:lastModifiedBy>
  <cp:revision>10</cp:revision>
  <cp:lastPrinted>2010-01-18T13:20:00Z</cp:lastPrinted>
  <dcterms:created xsi:type="dcterms:W3CDTF">2022-05-16T17:15:00Z</dcterms:created>
  <dcterms:modified xsi:type="dcterms:W3CDTF">2022-05-27T12:07:00Z</dcterms:modified>
</cp:coreProperties>
</file>