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9F4F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FDF4F32" w14:textId="77777777" w:rsidR="00413AAB" w:rsidRPr="004D4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D45C5" w:rsidRPr="004D45C5">
        <w:rPr>
          <w:color w:val="000000"/>
        </w:rPr>
        <w:fldChar w:fldCharType="begin"/>
      </w:r>
      <w:r w:rsidR="004D45C5" w:rsidRPr="004D45C5">
        <w:rPr>
          <w:color w:val="000000"/>
        </w:rPr>
        <w:instrText xml:space="preserve"> FILLIN  "№ кафедры" \d "№ кафедры" \o  \* MERGEFORMAT </w:instrText>
      </w:r>
      <w:r w:rsidR="004D45C5" w:rsidRPr="004D45C5">
        <w:rPr>
          <w:color w:val="000000"/>
        </w:rPr>
        <w:fldChar w:fldCharType="separate"/>
      </w:r>
      <w:r w:rsidR="00D07B36">
        <w:rPr>
          <w:color w:val="000000"/>
        </w:rPr>
        <w:t>53</w:t>
      </w:r>
      <w:r w:rsidR="004D45C5" w:rsidRPr="004D45C5">
        <w:rPr>
          <w:color w:val="000000"/>
        </w:rPr>
        <w:fldChar w:fldCharType="end"/>
      </w:r>
    </w:p>
    <w:p w14:paraId="64EE2587" w14:textId="77777777" w:rsidR="00413AAB" w:rsidRPr="004D45C5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="006E66B8" w:rsidRPr="004D45C5">
        <w:t xml:space="preserve"> _____________________</w:t>
      </w:r>
    </w:p>
    <w:p w14:paraId="1F22895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0721225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FB3AD4" w14:textId="484CCCEB" w:rsidR="00413AAB" w:rsidRPr="00CC196C" w:rsidRDefault="0050152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8C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36ED257" w14:textId="1CF68F97" w:rsidR="00413AAB" w:rsidRPr="00DE51F6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3D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E9FE500" w14:textId="37E3E568" w:rsidR="00413AAB" w:rsidRPr="004D45C5" w:rsidRDefault="004D45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 w:rsidRPr="004D45C5">
              <w:rPr>
                <w:color w:val="000000"/>
                <w:lang w:val="en-US"/>
              </w:rPr>
              <w:fldChar w:fldCharType="begin"/>
            </w:r>
            <w:r w:rsidRPr="004D45C5">
              <w:rPr>
                <w:color w:val="000000"/>
                <w:lang w:val="en-US"/>
              </w:rPr>
              <w:instrText xml:space="preserve"> FILLIN  "инициалы, фамилия препода" \d "инициалы, фамилия препода" \o  \* MERGEFORMAT </w:instrText>
            </w:r>
            <w:r w:rsidRPr="004D45C5">
              <w:rPr>
                <w:color w:val="000000"/>
                <w:lang w:val="en-US"/>
              </w:rPr>
              <w:fldChar w:fldCharType="separate"/>
            </w:r>
            <w:r w:rsidR="0050152C">
              <w:rPr>
                <w:color w:val="000000"/>
              </w:rPr>
              <w:t>Ушаков В. А</w:t>
            </w:r>
            <w:r w:rsidR="00CC196C">
              <w:rPr>
                <w:color w:val="000000"/>
                <w:lang w:val="en-US"/>
              </w:rPr>
              <w:t>.</w:t>
            </w:r>
            <w:r w:rsidRPr="004D45C5">
              <w:rPr>
                <w:color w:val="000000"/>
                <w:lang w:val="en-US"/>
              </w:rPr>
              <w:fldChar w:fldCharType="end"/>
            </w:r>
          </w:p>
        </w:tc>
      </w:tr>
      <w:tr w:rsidR="00413AAB" w14:paraId="6C68BA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43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8C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335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2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CA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CD440E" w14:textId="77777777" w:rsidR="00413AAB" w:rsidRDefault="00413AAB">
      <w:pPr>
        <w:pStyle w:val="a4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413AAB" w14:paraId="5325DA9A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5B88728" w14:textId="04F46869" w:rsidR="00413AAB" w:rsidRPr="00162FB1" w:rsidRDefault="00710BBB">
            <w:pPr>
              <w:pStyle w:val="a4"/>
              <w:spacing w:before="960"/>
              <w:rPr>
                <w:lang w:val="en-US"/>
              </w:rPr>
            </w:pPr>
            <w:r>
              <w:t xml:space="preserve">         </w:t>
            </w:r>
            <w:r w:rsidR="00413AAB">
              <w:t>ОТЧЕТ О ЛАБОРАТОРНОЙ РАБОТЕ</w:t>
            </w:r>
            <w:r w:rsidR="00CC196C">
              <w:t xml:space="preserve"> </w:t>
            </w:r>
            <w:r w:rsidR="00F53BE7">
              <w:t>4.1</w:t>
            </w:r>
          </w:p>
        </w:tc>
      </w:tr>
      <w:tr w:rsidR="00413AAB" w14:paraId="3023D042" w14:textId="77777777" w:rsidTr="00AF66ED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E403450" w14:textId="066E4E39" w:rsidR="00413AAB" w:rsidRPr="001D1A71" w:rsidRDefault="007166D4" w:rsidP="00CC196C">
            <w:pPr>
              <w:pStyle w:val="1"/>
              <w:rPr>
                <w:lang w:val="en-US"/>
              </w:rPr>
            </w:pPr>
            <w:r>
              <w:t>оценка сложности алгоритмов</w:t>
            </w:r>
          </w:p>
        </w:tc>
      </w:tr>
      <w:tr w:rsidR="00AF66ED" w14:paraId="3C9BBA16" w14:textId="77777777" w:rsidTr="00AF66ED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8F93CBB" w14:textId="68B406F6" w:rsidR="00AF66ED" w:rsidRPr="00EE5E2F" w:rsidRDefault="00AF66ED" w:rsidP="00CC196C">
            <w:pPr>
              <w:pStyle w:val="1"/>
              <w:rPr>
                <w:rStyle w:val="af0"/>
                <w:lang w:val="en-US"/>
              </w:rPr>
            </w:pPr>
            <w:r w:rsidRPr="002F4AE7">
              <w:rPr>
                <w:rStyle w:val="af0"/>
              </w:rPr>
              <w:t xml:space="preserve">Вариант </w:t>
            </w:r>
            <w:r w:rsidR="00F53BE7">
              <w:rPr>
                <w:rStyle w:val="af0"/>
              </w:rPr>
              <w:t>5</w:t>
            </w:r>
          </w:p>
        </w:tc>
      </w:tr>
      <w:tr w:rsidR="00413AAB" w14:paraId="27229A7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D3EA3E7" w14:textId="77777777" w:rsidR="00413AAB" w:rsidRDefault="00413AAB" w:rsidP="004D45C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D45C5" w:rsidRPr="004D45C5">
              <w:rPr>
                <w:caps/>
                <w:color w:val="000000"/>
                <w:lang w:val="ru-RU"/>
              </w:rPr>
              <w:fldChar w:fldCharType="begin"/>
            </w:r>
            <w:r w:rsidR="004D45C5" w:rsidRPr="004D45C5">
              <w:rPr>
                <w:caps/>
                <w:color w:val="000000"/>
                <w:lang w:val="ru-RU"/>
              </w:rPr>
              <w:instrText xml:space="preserve"> FILLIN  дисциплина \d дисциплина \o  \* MERGEFORMAT </w:instrText>
            </w:r>
            <w:r w:rsidR="004D45C5" w:rsidRPr="004D45C5">
              <w:rPr>
                <w:caps/>
                <w:color w:val="000000"/>
                <w:lang w:val="ru-RU"/>
              </w:rPr>
              <w:fldChar w:fldCharType="separate"/>
            </w:r>
            <w:r w:rsidR="00CC196C">
              <w:rPr>
                <w:caps/>
                <w:color w:val="000000"/>
                <w:lang w:val="ru-RU"/>
              </w:rPr>
              <w:t>ОСНОВЫ ПРОГРАММИРОВАНИЯ</w:t>
            </w:r>
            <w:r w:rsidR="004D45C5" w:rsidRPr="004D45C5">
              <w:rPr>
                <w:caps/>
                <w:color w:val="000000"/>
                <w:lang w:val="ru-RU"/>
              </w:rPr>
              <w:fldChar w:fldCharType="end"/>
            </w:r>
          </w:p>
        </w:tc>
      </w:tr>
      <w:tr w:rsidR="00413AAB" w14:paraId="1B48E4D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8C1D31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567F4E97" w14:textId="29100FD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BE0743">
        <w:t>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45416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CBD2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ED2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16724BB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66DCEF8D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44DEF2C7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52F636BE" w14:textId="41DB3F04" w:rsidR="0053258A" w:rsidRPr="0050152C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513</w:t>
            </w:r>
            <w:r w:rsidR="0050152C">
              <w:rPr>
                <w:color w:val="00000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45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8FF3491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19089F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A9EEFD0" w14:textId="77777777" w:rsidR="0053258A" w:rsidRP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A15D8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B74C959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E62E1C4" w14:textId="55996FCD" w:rsidR="0053258A" w:rsidRP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C08E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053C7B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9EE3891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38148E1E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079CD5DD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B6F3514" w14:textId="37512284" w:rsidR="00413AAB" w:rsidRPr="00812642" w:rsidRDefault="00812642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Смирнов Н.Д.</w:t>
            </w:r>
          </w:p>
        </w:tc>
      </w:tr>
      <w:tr w:rsidR="00413AAB" w14:paraId="18D247D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194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A9B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AD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B263F" w14:textId="4AC76884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9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EFE6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1B43E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CC8086" w14:textId="7E59F2BC" w:rsidR="00D07B36" w:rsidRPr="00CC196C" w:rsidRDefault="00413AAB" w:rsidP="00D07B36">
      <w:pPr>
        <w:widowControl w:val="0"/>
        <w:autoSpaceDE w:val="0"/>
        <w:autoSpaceDN w:val="0"/>
        <w:adjustRightInd w:val="0"/>
        <w:spacing w:before="1800"/>
        <w:jc w:val="center"/>
        <w:rPr>
          <w:color w:val="000000"/>
        </w:rPr>
      </w:pPr>
      <w:r>
        <w:t>Санкт-Петербург</w:t>
      </w:r>
      <w:r w:rsidR="005B566D" w:rsidRPr="00A60EEB">
        <w:t xml:space="preserve"> </w:t>
      </w:r>
      <w:r w:rsidR="00CC196C">
        <w:rPr>
          <w:color w:val="000000"/>
        </w:rPr>
        <w:t>2022</w:t>
      </w:r>
    </w:p>
    <w:p w14:paraId="5B6015A0" w14:textId="03AAF187" w:rsidR="00D07B36" w:rsidRPr="000844F9" w:rsidRDefault="00D07B36" w:rsidP="00CC196C">
      <w:pPr>
        <w:pStyle w:val="1"/>
      </w:pPr>
      <w:r w:rsidRPr="00D07B36">
        <w:br w:type="page"/>
      </w:r>
      <w:r w:rsidRPr="000844F9">
        <w:lastRenderedPageBreak/>
        <w:t>оглавление</w:t>
      </w:r>
    </w:p>
    <w:p w14:paraId="56007601" w14:textId="17E36C03" w:rsidR="00D07B36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</w:t>
      </w:r>
      <w:r w:rsidR="00D07B36" w:rsidRPr="000844F9">
        <w:rPr>
          <w:rFonts w:ascii="Times New Roman" w:hAnsi="Times New Roman"/>
          <w:sz w:val="24"/>
          <w:szCs w:val="24"/>
        </w:rPr>
        <w:tab/>
      </w:r>
      <w:r w:rsidR="00637A83">
        <w:rPr>
          <w:rFonts w:ascii="Times New Roman" w:hAnsi="Times New Roman"/>
          <w:sz w:val="24"/>
          <w:szCs w:val="24"/>
        </w:rPr>
        <w:t>3</w:t>
      </w:r>
    </w:p>
    <w:p w14:paraId="51A2B70B" w14:textId="5CDE6B5B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Схема алгоритма решения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5B31C6">
        <w:rPr>
          <w:rFonts w:ascii="Times New Roman" w:hAnsi="Times New Roman"/>
          <w:sz w:val="24"/>
          <w:szCs w:val="24"/>
        </w:rPr>
        <w:t>4</w:t>
      </w:r>
    </w:p>
    <w:p w14:paraId="088352F8" w14:textId="75AE76BC" w:rsidR="00E17F80" w:rsidRPr="000844F9" w:rsidRDefault="00846AC2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3427F9">
        <w:rPr>
          <w:rFonts w:ascii="Times New Roman" w:hAnsi="Times New Roman"/>
          <w:sz w:val="24"/>
          <w:szCs w:val="24"/>
        </w:rPr>
        <w:t>5</w:t>
      </w:r>
    </w:p>
    <w:p w14:paraId="0639227B" w14:textId="5246A2F8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Тесты работы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19321B">
        <w:rPr>
          <w:rFonts w:ascii="Times New Roman" w:hAnsi="Times New Roman"/>
          <w:sz w:val="24"/>
          <w:szCs w:val="24"/>
        </w:rPr>
        <w:t>6</w:t>
      </w:r>
    </w:p>
    <w:p w14:paraId="43CCA820" w14:textId="4BFE1C2C" w:rsidR="00D07B36" w:rsidRPr="000844F9" w:rsidRDefault="00BB5117" w:rsidP="00BC56C0">
      <w:pPr>
        <w:pStyle w:val="12"/>
        <w:spacing w:line="360" w:lineRule="auto"/>
      </w:pPr>
      <w:r w:rsidRPr="000844F9">
        <w:t>Заключение</w:t>
      </w:r>
      <w:r w:rsidR="00D07B36" w:rsidRPr="000844F9">
        <w:tab/>
      </w:r>
      <w:r w:rsidR="0019321B">
        <w:t>7</w:t>
      </w:r>
    </w:p>
    <w:p w14:paraId="7DCB033C" w14:textId="4A9F9AD4" w:rsidR="00C37AB4" w:rsidRPr="000844F9" w:rsidRDefault="00D07B36" w:rsidP="00CC196C">
      <w:pPr>
        <w:pStyle w:val="1"/>
      </w:pPr>
      <w:r w:rsidRPr="000844F9">
        <w:br w:type="page"/>
      </w:r>
    </w:p>
    <w:p w14:paraId="4C05D73A" w14:textId="0DE0E397" w:rsidR="00E17F80" w:rsidRPr="000844F9" w:rsidRDefault="00292858" w:rsidP="003E31EA">
      <w:pPr>
        <w:pStyle w:val="1"/>
      </w:pPr>
      <w:r>
        <w:lastRenderedPageBreak/>
        <w:t>Постановка задачи</w:t>
      </w:r>
    </w:p>
    <w:p w14:paraId="1A11ED08" w14:textId="39378902" w:rsidR="002E53D1" w:rsidRPr="005B31C6" w:rsidRDefault="00966E9C" w:rsidP="005B31C6">
      <w:pPr>
        <w:rPr>
          <w:b/>
          <w:bCs/>
          <w:caps/>
        </w:rPr>
      </w:pPr>
      <w:r>
        <w:t xml:space="preserve">реализовать алгоритм на языке C/С++, выполняющий поставленную задачу. Вариант задания, пример входных и выходных данных представлен в таблице 8. Глобальные параметры использовать запрещено; допустимо использование дополнительных функций. </w:t>
      </w:r>
      <w:r w:rsidR="008F5D71" w:rsidRPr="0019321B">
        <w:rPr>
          <w:b/>
          <w:bCs/>
          <w:caps/>
          <w:noProof/>
        </w:rPr>
        <w:drawing>
          <wp:inline distT="0" distB="0" distL="0" distR="0" wp14:anchorId="68F5208E" wp14:editId="2740B2A9">
            <wp:extent cx="6175281" cy="2211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592" cy="22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1EA">
        <w:rPr>
          <w:b/>
          <w:bCs/>
          <w:caps/>
        </w:rPr>
        <w:br w:type="page"/>
      </w:r>
    </w:p>
    <w:p w14:paraId="5789BEAE" w14:textId="3E74C6C3" w:rsidR="001D6CC1" w:rsidRDefault="00D07B36" w:rsidP="003E31EA">
      <w:pPr>
        <w:pStyle w:val="1"/>
      </w:pPr>
      <w:r w:rsidRPr="000844F9">
        <w:lastRenderedPageBreak/>
        <w:t>схема алгоритма</w:t>
      </w:r>
      <w:r w:rsidR="003E31EA">
        <w:t xml:space="preserve"> решения</w:t>
      </w:r>
    </w:p>
    <w:p w14:paraId="305FFCD9" w14:textId="51B96355" w:rsidR="0019321B" w:rsidRDefault="00EF2FA7" w:rsidP="00B63F54">
      <w:pPr>
        <w:spacing w:line="360" w:lineRule="auto"/>
        <w:ind w:firstLine="709"/>
      </w:pPr>
      <w:r w:rsidRPr="00B63F54">
        <w:rPr>
          <w:noProof/>
        </w:rPr>
        <w:drawing>
          <wp:anchor distT="0" distB="0" distL="114300" distR="114300" simplePos="0" relativeHeight="251665920" behindDoc="0" locked="0" layoutInCell="1" allowOverlap="1" wp14:anchorId="52051D89" wp14:editId="244CAF3E">
            <wp:simplePos x="0" y="0"/>
            <wp:positionH relativeFrom="margin">
              <wp:posOffset>1059815</wp:posOffset>
            </wp:positionH>
            <wp:positionV relativeFrom="paragraph">
              <wp:posOffset>251460</wp:posOffset>
            </wp:positionV>
            <wp:extent cx="3497580" cy="7375525"/>
            <wp:effectExtent l="0" t="0" r="7620" b="0"/>
            <wp:wrapThrough wrapText="bothSides">
              <wp:wrapPolygon edited="0">
                <wp:start x="0" y="0"/>
                <wp:lineTo x="0" y="21535"/>
                <wp:lineTo x="21529" y="21535"/>
                <wp:lineTo x="2152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F9">
        <w:t>На рисунке 1 п</w:t>
      </w:r>
      <w:r w:rsidR="002026A4">
        <w:t>редставлена блок-схема</w:t>
      </w:r>
      <w:r w:rsidR="000844F9">
        <w:t xml:space="preserve"> алгоритма</w:t>
      </w:r>
      <w:r w:rsidR="005B31C6" w:rsidRPr="005B31C6">
        <w:t>.</w:t>
      </w:r>
    </w:p>
    <w:p w14:paraId="7ACF7C02" w14:textId="32ADD461" w:rsidR="00B435F0" w:rsidRDefault="00B435F0" w:rsidP="00B63F54">
      <w:pPr>
        <w:jc w:val="center"/>
      </w:pPr>
    </w:p>
    <w:p w14:paraId="381AF882" w14:textId="75DAED79" w:rsidR="00B435F0" w:rsidRDefault="00B435F0" w:rsidP="00B63F54">
      <w:pPr>
        <w:jc w:val="center"/>
      </w:pPr>
    </w:p>
    <w:p w14:paraId="40075E7A" w14:textId="0DE23BE2" w:rsidR="00B435F0" w:rsidRDefault="00B435F0" w:rsidP="00B63F54">
      <w:pPr>
        <w:jc w:val="center"/>
      </w:pPr>
    </w:p>
    <w:p w14:paraId="6E8008D6" w14:textId="115E4B6D" w:rsidR="00B435F0" w:rsidRDefault="00B435F0" w:rsidP="00B63F54">
      <w:pPr>
        <w:jc w:val="center"/>
      </w:pPr>
    </w:p>
    <w:p w14:paraId="6B340E48" w14:textId="77777777" w:rsidR="00B435F0" w:rsidRDefault="00B435F0" w:rsidP="00B63F54">
      <w:pPr>
        <w:jc w:val="center"/>
      </w:pPr>
    </w:p>
    <w:p w14:paraId="0235D1B2" w14:textId="6FC02A6B" w:rsidR="00B435F0" w:rsidRDefault="00B435F0" w:rsidP="00B63F54">
      <w:pPr>
        <w:jc w:val="center"/>
      </w:pPr>
    </w:p>
    <w:p w14:paraId="34BE6BD1" w14:textId="1CCB525B" w:rsidR="00B435F0" w:rsidRDefault="00B435F0" w:rsidP="00B63F54">
      <w:pPr>
        <w:jc w:val="center"/>
      </w:pPr>
    </w:p>
    <w:p w14:paraId="5B835999" w14:textId="77777777" w:rsidR="00B435F0" w:rsidRDefault="00B435F0" w:rsidP="00B63F54">
      <w:pPr>
        <w:jc w:val="center"/>
      </w:pPr>
    </w:p>
    <w:p w14:paraId="03C946E3" w14:textId="77777777" w:rsidR="00B435F0" w:rsidRDefault="00B435F0" w:rsidP="00B63F54">
      <w:pPr>
        <w:jc w:val="center"/>
      </w:pPr>
    </w:p>
    <w:p w14:paraId="385F4553" w14:textId="77777777" w:rsidR="00B435F0" w:rsidRDefault="00B435F0" w:rsidP="00B63F54">
      <w:pPr>
        <w:jc w:val="center"/>
      </w:pPr>
    </w:p>
    <w:p w14:paraId="45EB6B7C" w14:textId="77777777" w:rsidR="00B435F0" w:rsidRDefault="00B435F0" w:rsidP="00B63F54">
      <w:pPr>
        <w:jc w:val="center"/>
      </w:pPr>
    </w:p>
    <w:p w14:paraId="261D6DA9" w14:textId="77777777" w:rsidR="00B435F0" w:rsidRDefault="00B435F0" w:rsidP="00B63F54">
      <w:pPr>
        <w:jc w:val="center"/>
      </w:pPr>
    </w:p>
    <w:p w14:paraId="186FE8ED" w14:textId="77777777" w:rsidR="00B435F0" w:rsidRDefault="00B435F0" w:rsidP="00B63F54">
      <w:pPr>
        <w:jc w:val="center"/>
      </w:pPr>
    </w:p>
    <w:p w14:paraId="0A6EB6A5" w14:textId="77777777" w:rsidR="00B435F0" w:rsidRDefault="00B435F0" w:rsidP="00B63F54">
      <w:pPr>
        <w:jc w:val="center"/>
      </w:pPr>
    </w:p>
    <w:p w14:paraId="3FEBB9FD" w14:textId="77777777" w:rsidR="00B435F0" w:rsidRDefault="00B435F0" w:rsidP="00B63F54">
      <w:pPr>
        <w:jc w:val="center"/>
      </w:pPr>
    </w:p>
    <w:p w14:paraId="42EDFE2A" w14:textId="77777777" w:rsidR="00B435F0" w:rsidRDefault="00B435F0" w:rsidP="00B63F54">
      <w:pPr>
        <w:jc w:val="center"/>
      </w:pPr>
    </w:p>
    <w:p w14:paraId="0D3E603D" w14:textId="77777777" w:rsidR="00B435F0" w:rsidRDefault="00B435F0" w:rsidP="00B63F54">
      <w:pPr>
        <w:jc w:val="center"/>
      </w:pPr>
    </w:p>
    <w:p w14:paraId="4367736C" w14:textId="77777777" w:rsidR="00B435F0" w:rsidRDefault="00B435F0" w:rsidP="00B63F54">
      <w:pPr>
        <w:jc w:val="center"/>
      </w:pPr>
    </w:p>
    <w:p w14:paraId="5ADED3EC" w14:textId="77777777" w:rsidR="00B435F0" w:rsidRDefault="00B435F0" w:rsidP="00B63F54">
      <w:pPr>
        <w:jc w:val="center"/>
      </w:pPr>
    </w:p>
    <w:p w14:paraId="6BD07BF8" w14:textId="77777777" w:rsidR="00B435F0" w:rsidRDefault="00B435F0" w:rsidP="00B63F54">
      <w:pPr>
        <w:jc w:val="center"/>
      </w:pPr>
    </w:p>
    <w:p w14:paraId="41A8F16A" w14:textId="77777777" w:rsidR="00B435F0" w:rsidRDefault="00B435F0" w:rsidP="00B63F54">
      <w:pPr>
        <w:jc w:val="center"/>
      </w:pPr>
    </w:p>
    <w:p w14:paraId="4CC8A6BD" w14:textId="77777777" w:rsidR="00B435F0" w:rsidRDefault="00B435F0" w:rsidP="00B63F54">
      <w:pPr>
        <w:jc w:val="center"/>
      </w:pPr>
    </w:p>
    <w:p w14:paraId="62918213" w14:textId="77777777" w:rsidR="00B435F0" w:rsidRDefault="00B435F0" w:rsidP="00294E51"/>
    <w:p w14:paraId="08850217" w14:textId="77777777" w:rsidR="00D313D3" w:rsidRDefault="00D313D3" w:rsidP="00294E51"/>
    <w:p w14:paraId="348DD5C7" w14:textId="77777777" w:rsidR="00D313D3" w:rsidRDefault="00D313D3" w:rsidP="00294E51"/>
    <w:p w14:paraId="33F12070" w14:textId="77777777" w:rsidR="00D313D3" w:rsidRDefault="00D313D3" w:rsidP="00294E51"/>
    <w:p w14:paraId="06F75153" w14:textId="77777777" w:rsidR="00D313D3" w:rsidRDefault="00D313D3" w:rsidP="00294E51"/>
    <w:p w14:paraId="2B494F9D" w14:textId="77777777" w:rsidR="00D313D3" w:rsidRDefault="00D313D3" w:rsidP="00294E51"/>
    <w:p w14:paraId="65B341A8" w14:textId="77777777" w:rsidR="00D313D3" w:rsidRDefault="00D313D3" w:rsidP="00294E51"/>
    <w:p w14:paraId="426C961C" w14:textId="77777777" w:rsidR="00EF2FA7" w:rsidRDefault="00EF2FA7" w:rsidP="00B63F54">
      <w:pPr>
        <w:jc w:val="center"/>
      </w:pPr>
    </w:p>
    <w:p w14:paraId="365F2BBC" w14:textId="77777777" w:rsidR="00EF2FA7" w:rsidRDefault="00EF2FA7" w:rsidP="00B63F54">
      <w:pPr>
        <w:jc w:val="center"/>
      </w:pPr>
    </w:p>
    <w:p w14:paraId="16D7D512" w14:textId="77777777" w:rsidR="0097220F" w:rsidRDefault="0097220F" w:rsidP="00B63F54">
      <w:pPr>
        <w:jc w:val="center"/>
      </w:pPr>
    </w:p>
    <w:p w14:paraId="6CA5E8EE" w14:textId="77777777" w:rsidR="0097220F" w:rsidRDefault="0097220F" w:rsidP="00B63F54">
      <w:pPr>
        <w:jc w:val="center"/>
      </w:pPr>
    </w:p>
    <w:p w14:paraId="17C93370" w14:textId="77777777" w:rsidR="0097220F" w:rsidRDefault="0097220F" w:rsidP="00B63F54">
      <w:pPr>
        <w:jc w:val="center"/>
      </w:pPr>
    </w:p>
    <w:p w14:paraId="1C69360F" w14:textId="77777777" w:rsidR="0097220F" w:rsidRDefault="0097220F" w:rsidP="00B63F54">
      <w:pPr>
        <w:jc w:val="center"/>
      </w:pPr>
    </w:p>
    <w:p w14:paraId="6E037A42" w14:textId="77777777" w:rsidR="0097220F" w:rsidRDefault="0097220F" w:rsidP="00B63F54">
      <w:pPr>
        <w:jc w:val="center"/>
      </w:pPr>
    </w:p>
    <w:p w14:paraId="4CBF1A6D" w14:textId="77777777" w:rsidR="0097220F" w:rsidRDefault="0097220F" w:rsidP="00B63F54">
      <w:pPr>
        <w:jc w:val="center"/>
      </w:pPr>
    </w:p>
    <w:p w14:paraId="06EF42E0" w14:textId="77777777" w:rsidR="0097220F" w:rsidRDefault="0097220F" w:rsidP="00B63F54">
      <w:pPr>
        <w:jc w:val="center"/>
      </w:pPr>
    </w:p>
    <w:p w14:paraId="2A1100BE" w14:textId="77777777" w:rsidR="0097220F" w:rsidRDefault="0097220F" w:rsidP="00B63F54">
      <w:pPr>
        <w:jc w:val="center"/>
      </w:pPr>
    </w:p>
    <w:p w14:paraId="2E936705" w14:textId="77777777" w:rsidR="0097220F" w:rsidRDefault="0097220F" w:rsidP="00B63F54">
      <w:pPr>
        <w:jc w:val="center"/>
      </w:pPr>
    </w:p>
    <w:p w14:paraId="30A4DD70" w14:textId="77777777" w:rsidR="0097220F" w:rsidRDefault="0097220F" w:rsidP="00B63F54">
      <w:pPr>
        <w:jc w:val="center"/>
      </w:pPr>
    </w:p>
    <w:p w14:paraId="1BDA9AEB" w14:textId="77777777" w:rsidR="0097220F" w:rsidRDefault="0097220F" w:rsidP="00B63F54">
      <w:pPr>
        <w:jc w:val="center"/>
      </w:pPr>
    </w:p>
    <w:p w14:paraId="50D82877" w14:textId="2C75DA9A" w:rsidR="0019321B" w:rsidRDefault="002C66FE" w:rsidP="00B63F54">
      <w:pPr>
        <w:jc w:val="center"/>
      </w:pPr>
      <w:r>
        <w:t>Рисунок 1 – Блок-схема алгоритма</w:t>
      </w:r>
    </w:p>
    <w:p w14:paraId="131198AF" w14:textId="69086C12" w:rsidR="00E949A5" w:rsidRDefault="00E949A5" w:rsidP="00B63F54">
      <w:pPr>
        <w:jc w:val="center"/>
      </w:pPr>
    </w:p>
    <w:p w14:paraId="1D27185F" w14:textId="348F7214" w:rsidR="00E949A5" w:rsidRDefault="00E949A5" w:rsidP="00B63F54">
      <w:pPr>
        <w:jc w:val="center"/>
      </w:pPr>
    </w:p>
    <w:p w14:paraId="7085DA55" w14:textId="77777777" w:rsidR="00D313D3" w:rsidRDefault="00D313D3" w:rsidP="0097220F"/>
    <w:p w14:paraId="6EEDB7A7" w14:textId="77777777" w:rsidR="00D313D3" w:rsidRDefault="00D313D3" w:rsidP="0097220F"/>
    <w:p w14:paraId="1248321D" w14:textId="1E634AC6" w:rsidR="0019321B" w:rsidRDefault="0019321B">
      <w:r>
        <w:br w:type="page"/>
      </w:r>
    </w:p>
    <w:p w14:paraId="745B4C38" w14:textId="346E353B" w:rsidR="000844F9" w:rsidRDefault="000844F9" w:rsidP="0019321B">
      <w:pPr>
        <w:rPr>
          <w:noProof/>
        </w:rPr>
      </w:pPr>
    </w:p>
    <w:p w14:paraId="3532DE38" w14:textId="0D7AF112" w:rsidR="00594448" w:rsidRPr="00594448" w:rsidRDefault="000844F9" w:rsidP="00CC196C">
      <w:pPr>
        <w:pStyle w:val="1"/>
      </w:pPr>
      <w:r>
        <w:t>Листинг программы</w:t>
      </w:r>
    </w:p>
    <w:p w14:paraId="08ABDC26" w14:textId="407F02C0" w:rsidR="006309B6" w:rsidRPr="0016214C" w:rsidRDefault="003530D0" w:rsidP="0016214C">
      <w:pPr>
        <w:pBdr>
          <w:bottom w:val="single" w:sz="12" w:space="23" w:color="auto"/>
        </w:pBdr>
        <w:spacing w:before="120" w:after="120" w:line="360" w:lineRule="auto"/>
        <w:ind w:firstLine="709"/>
        <w:rPr>
          <w:caps/>
          <w:noProof/>
        </w:rPr>
      </w:pPr>
      <w:r w:rsidRPr="0019321B">
        <w:rPr>
          <w:noProof/>
        </w:rPr>
        <w:drawing>
          <wp:anchor distT="0" distB="0" distL="114300" distR="114300" simplePos="0" relativeHeight="251650560" behindDoc="0" locked="0" layoutInCell="1" allowOverlap="1" wp14:anchorId="74DA8F78" wp14:editId="05E2CFE5">
            <wp:simplePos x="0" y="0"/>
            <wp:positionH relativeFrom="page">
              <wp:posOffset>287020</wp:posOffset>
            </wp:positionH>
            <wp:positionV relativeFrom="paragraph">
              <wp:posOffset>542290</wp:posOffset>
            </wp:positionV>
            <wp:extent cx="6995795" cy="3140075"/>
            <wp:effectExtent l="0" t="0" r="0" b="3175"/>
            <wp:wrapThrough wrapText="bothSides">
              <wp:wrapPolygon edited="0">
                <wp:start x="0" y="0"/>
                <wp:lineTo x="0" y="21491"/>
                <wp:lineTo x="21527" y="21491"/>
                <wp:lineTo x="2152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F9">
        <w:rPr>
          <w:rStyle w:val="10"/>
          <w:b w:val="0"/>
          <w:bCs w:val="0"/>
        </w:rPr>
        <w:t>Н</w:t>
      </w:r>
      <w:r w:rsidR="000844F9">
        <w:rPr>
          <w:rStyle w:val="10"/>
          <w:b w:val="0"/>
          <w:bCs w:val="0"/>
          <w:caps w:val="0"/>
        </w:rPr>
        <w:t>а рисунк</w:t>
      </w:r>
      <w:r w:rsidR="0019321B">
        <w:rPr>
          <w:rStyle w:val="10"/>
          <w:b w:val="0"/>
          <w:bCs w:val="0"/>
          <w:caps w:val="0"/>
        </w:rPr>
        <w:t>е</w:t>
      </w:r>
      <w:r w:rsidR="000844F9">
        <w:rPr>
          <w:rStyle w:val="10"/>
          <w:b w:val="0"/>
          <w:bCs w:val="0"/>
          <w:caps w:val="0"/>
        </w:rPr>
        <w:t xml:space="preserve"> </w:t>
      </w:r>
      <w:r w:rsidR="0019321B">
        <w:rPr>
          <w:rStyle w:val="10"/>
          <w:b w:val="0"/>
          <w:bCs w:val="0"/>
          <w:caps w:val="0"/>
        </w:rPr>
        <w:t>2</w:t>
      </w:r>
      <w:r w:rsidR="000844F9">
        <w:rPr>
          <w:rStyle w:val="10"/>
          <w:b w:val="0"/>
          <w:bCs w:val="0"/>
          <w:caps w:val="0"/>
        </w:rPr>
        <w:t xml:space="preserve"> представлен листинг программы.</w:t>
      </w:r>
      <w:r w:rsidR="00AC6372" w:rsidRPr="00AC6372">
        <w:rPr>
          <w:rStyle w:val="10"/>
          <w:b w:val="0"/>
          <w:bCs w:val="0"/>
          <w:noProof/>
        </w:rPr>
        <w:t xml:space="preserve"> </w:t>
      </w:r>
    </w:p>
    <w:p w14:paraId="2A9BC970" w14:textId="18B85E1C" w:rsidR="00CF6208" w:rsidRDefault="006309B6" w:rsidP="00940BC0">
      <w:pPr>
        <w:ind w:firstLine="709"/>
        <w:jc w:val="center"/>
      </w:pPr>
      <w:r>
        <w:t xml:space="preserve">Рисунок 2 – Листинг программы </w:t>
      </w:r>
    </w:p>
    <w:p w14:paraId="7F5B88B3" w14:textId="77777777" w:rsidR="00D81ADF" w:rsidRDefault="00D81ADF" w:rsidP="00940BC0">
      <w:pPr>
        <w:ind w:firstLine="709"/>
        <w:jc w:val="center"/>
      </w:pPr>
    </w:p>
    <w:p w14:paraId="6A02F0C0" w14:textId="77777777" w:rsidR="00D81ADF" w:rsidRDefault="00D81ADF" w:rsidP="00940BC0">
      <w:pPr>
        <w:ind w:firstLine="709"/>
        <w:jc w:val="center"/>
      </w:pPr>
    </w:p>
    <w:p w14:paraId="21B33EFE" w14:textId="3AB9F2E5" w:rsidR="00D81ADF" w:rsidRDefault="00DE3263" w:rsidP="00D81ADF">
      <w:pPr>
        <w:ind w:left="-1304" w:firstLine="709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A81243" wp14:editId="7A7AF3A6">
            <wp:extent cx="7138255" cy="265814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1420" cy="26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CCFE" w14:textId="7BA84F70" w:rsidR="00FE1AAD" w:rsidRDefault="00FE1AAD" w:rsidP="00FE1AAD">
      <w:pPr>
        <w:ind w:firstLine="709"/>
        <w:jc w:val="center"/>
      </w:pPr>
      <w:r>
        <w:t xml:space="preserve">Рисунок 3 – Листинг программы </w:t>
      </w:r>
    </w:p>
    <w:p w14:paraId="7CFCA46A" w14:textId="1D7F6DAC" w:rsidR="006309B6" w:rsidRDefault="006309B6" w:rsidP="00940BC0">
      <w:pPr>
        <w:ind w:firstLine="709"/>
        <w:jc w:val="center"/>
        <w:rPr>
          <w:b/>
          <w:bCs/>
          <w:sz w:val="32"/>
          <w:szCs w:val="32"/>
        </w:rPr>
      </w:pPr>
    </w:p>
    <w:p w14:paraId="468D5B69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152F0ECF" w14:textId="4DC446BC" w:rsidR="00CF6208" w:rsidRDefault="006309B6" w:rsidP="008A47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E58421" w14:textId="3BF1432C" w:rsidR="006828C6" w:rsidRDefault="006828C6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3F6A05" w14:textId="4B0E1532" w:rsidR="00D07B36" w:rsidRPr="002938C7" w:rsidRDefault="003E31EA" w:rsidP="00940BC0">
      <w:pPr>
        <w:ind w:firstLine="709"/>
        <w:jc w:val="center"/>
        <w:rPr>
          <w:b/>
          <w:bCs/>
          <w:caps/>
          <w:sz w:val="32"/>
          <w:szCs w:val="32"/>
        </w:rPr>
      </w:pPr>
      <w:r w:rsidRPr="002938C7">
        <w:rPr>
          <w:b/>
          <w:bCs/>
          <w:sz w:val="32"/>
          <w:szCs w:val="32"/>
        </w:rPr>
        <w:t>тесты работы программы</w:t>
      </w:r>
    </w:p>
    <w:p w14:paraId="6AAE3C75" w14:textId="354912BE" w:rsidR="008A4750" w:rsidRDefault="008A4750" w:rsidP="008A4750">
      <w:pPr>
        <w:spacing w:before="120" w:after="120" w:line="360" w:lineRule="auto"/>
        <w:ind w:firstLine="709"/>
      </w:pPr>
      <w:r w:rsidRPr="00822F10">
        <w:rPr>
          <w:noProof/>
        </w:rPr>
        <w:drawing>
          <wp:anchor distT="0" distB="0" distL="114300" distR="114300" simplePos="0" relativeHeight="251656704" behindDoc="0" locked="0" layoutInCell="1" allowOverlap="1" wp14:anchorId="5ACA32A4" wp14:editId="598B2466">
            <wp:simplePos x="0" y="0"/>
            <wp:positionH relativeFrom="margin">
              <wp:posOffset>8890</wp:posOffset>
            </wp:positionH>
            <wp:positionV relativeFrom="paragraph">
              <wp:posOffset>495935</wp:posOffset>
            </wp:positionV>
            <wp:extent cx="6511925" cy="3392170"/>
            <wp:effectExtent l="0" t="0" r="3175" b="0"/>
            <wp:wrapThrough wrapText="bothSides">
              <wp:wrapPolygon edited="0">
                <wp:start x="0" y="0"/>
                <wp:lineTo x="0" y="21471"/>
                <wp:lineTo x="21547" y="21471"/>
                <wp:lineTo x="2154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F9">
        <w:rPr>
          <w:rStyle w:val="10"/>
          <w:b w:val="0"/>
          <w:bCs w:val="0"/>
        </w:rPr>
        <w:t>Н</w:t>
      </w:r>
      <w:r w:rsidR="000844F9">
        <w:rPr>
          <w:rStyle w:val="10"/>
          <w:b w:val="0"/>
          <w:bCs w:val="0"/>
          <w:caps w:val="0"/>
        </w:rPr>
        <w:t>а рисунк</w:t>
      </w:r>
      <w:r w:rsidR="007A5D0D">
        <w:rPr>
          <w:rStyle w:val="10"/>
          <w:b w:val="0"/>
          <w:bCs w:val="0"/>
          <w:caps w:val="0"/>
        </w:rPr>
        <w:t>е</w:t>
      </w:r>
      <w:r w:rsidR="000844F9">
        <w:rPr>
          <w:rStyle w:val="10"/>
          <w:b w:val="0"/>
          <w:bCs w:val="0"/>
          <w:caps w:val="0"/>
        </w:rPr>
        <w:t xml:space="preserve"> </w:t>
      </w:r>
      <w:r w:rsidR="00822F10">
        <w:rPr>
          <w:rStyle w:val="10"/>
          <w:b w:val="0"/>
          <w:bCs w:val="0"/>
          <w:caps w:val="0"/>
        </w:rPr>
        <w:t>3</w:t>
      </w:r>
      <w:r w:rsidR="003336A7" w:rsidRPr="008E7126">
        <w:rPr>
          <w:rStyle w:val="10"/>
          <w:b w:val="0"/>
          <w:bCs w:val="0"/>
          <w:caps w:val="0"/>
        </w:rPr>
        <w:t xml:space="preserve"> </w:t>
      </w:r>
      <w:r w:rsidR="000844F9">
        <w:rPr>
          <w:rStyle w:val="10"/>
          <w:b w:val="0"/>
          <w:bCs w:val="0"/>
          <w:caps w:val="0"/>
        </w:rPr>
        <w:t>пре</w:t>
      </w:r>
      <w:r w:rsidR="00CE2D62">
        <w:rPr>
          <w:rStyle w:val="10"/>
          <w:b w:val="0"/>
          <w:bCs w:val="0"/>
          <w:caps w:val="0"/>
        </w:rPr>
        <w:t>дставлен вывод результат</w:t>
      </w:r>
      <w:r w:rsidR="00E224FC">
        <w:rPr>
          <w:rStyle w:val="10"/>
          <w:b w:val="0"/>
          <w:bCs w:val="0"/>
          <w:caps w:val="0"/>
        </w:rPr>
        <w:t>ов</w:t>
      </w:r>
      <w:r w:rsidR="00CE2D62">
        <w:rPr>
          <w:rStyle w:val="10"/>
          <w:b w:val="0"/>
          <w:bCs w:val="0"/>
          <w:caps w:val="0"/>
        </w:rPr>
        <w:t xml:space="preserve"> выпол</w:t>
      </w:r>
      <w:r w:rsidR="000844F9">
        <w:rPr>
          <w:rStyle w:val="10"/>
          <w:b w:val="0"/>
          <w:bCs w:val="0"/>
          <w:caps w:val="0"/>
        </w:rPr>
        <w:t>нения программы</w:t>
      </w:r>
    </w:p>
    <w:p w14:paraId="49A7E09B" w14:textId="2A0A3882" w:rsidR="003427F9" w:rsidRDefault="003427F9" w:rsidP="003427F9">
      <w:pPr>
        <w:spacing w:before="120" w:after="120" w:line="360" w:lineRule="auto"/>
        <w:ind w:firstLine="709"/>
        <w:jc w:val="center"/>
      </w:pPr>
      <w:r>
        <w:t xml:space="preserve">Рисунок </w:t>
      </w:r>
      <w:r w:rsidR="00FE1AAD">
        <w:t>4</w:t>
      </w:r>
      <w:r>
        <w:t xml:space="preserve"> – результат выполнения программы</w:t>
      </w:r>
    </w:p>
    <w:p w14:paraId="5861E9F8" w14:textId="77777777" w:rsidR="00696E3D" w:rsidRDefault="00696E3D" w:rsidP="003427F9">
      <w:pPr>
        <w:spacing w:before="120" w:after="120" w:line="360" w:lineRule="auto"/>
        <w:ind w:firstLine="709"/>
        <w:jc w:val="center"/>
      </w:pPr>
    </w:p>
    <w:p w14:paraId="6CD55474" w14:textId="52B8F71A" w:rsidR="00696E3D" w:rsidRDefault="00696E3D" w:rsidP="003427F9">
      <w:pPr>
        <w:spacing w:before="120" w:after="12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CEC88F9" wp14:editId="70B1AAB7">
            <wp:extent cx="5387827" cy="288186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700" cy="29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23B8" w14:textId="600AA2E3" w:rsidR="00696E3D" w:rsidRDefault="00696E3D" w:rsidP="008B15CC">
      <w:pPr>
        <w:spacing w:before="120" w:after="120" w:line="360" w:lineRule="auto"/>
        <w:ind w:firstLine="709"/>
        <w:jc w:val="center"/>
      </w:pPr>
      <w:r>
        <w:t>Рисунок 5 – график зависимости</w:t>
      </w:r>
    </w:p>
    <w:p w14:paraId="5AA833CE" w14:textId="6985D509" w:rsidR="000259F2" w:rsidRPr="00DB5804" w:rsidRDefault="000F4D39" w:rsidP="008B15CC">
      <w:pPr>
        <w:spacing w:before="120" w:after="120" w:line="360" w:lineRule="auto"/>
        <w:ind w:firstLine="709"/>
        <w:jc w:val="both"/>
        <w:rPr>
          <w:sz w:val="27"/>
          <w:szCs w:val="27"/>
        </w:rPr>
      </w:pPr>
      <w:r w:rsidRPr="00DB5804">
        <w:rPr>
          <w:sz w:val="27"/>
          <w:szCs w:val="27"/>
          <w:shd w:val="clear" w:color="auto" w:fill="FFFFFF"/>
        </w:rPr>
        <w:t>Пирамидальная сортировка имеет доказанную оценку худшего случая, она равна O (n). По причине сложности, алгоритм сортировки эффективен только для больших значений</w:t>
      </w:r>
      <w:r w:rsidR="009E695B" w:rsidRPr="00DB5804">
        <w:rPr>
          <w:sz w:val="27"/>
          <w:szCs w:val="27"/>
          <w:shd w:val="clear" w:color="auto" w:fill="FFFFFF"/>
        </w:rPr>
        <w:t xml:space="preserve"> </w:t>
      </w:r>
      <w:r w:rsidRPr="00DB5804">
        <w:rPr>
          <w:sz w:val="27"/>
          <w:szCs w:val="27"/>
          <w:shd w:val="clear" w:color="auto" w:fill="FFFFFF"/>
        </w:rPr>
        <w:t>n. Метод пирамидальной сортировки неустойчив, он не поддается распараллеливанию.</w:t>
      </w:r>
    </w:p>
    <w:p w14:paraId="49BC57CC" w14:textId="29A59B15" w:rsidR="00BB5117" w:rsidRDefault="00C37AB4" w:rsidP="00CC196C">
      <w:pPr>
        <w:pStyle w:val="1"/>
      </w:pPr>
      <w:r>
        <w:br w:type="page"/>
      </w:r>
      <w:r w:rsidR="00BB5117">
        <w:lastRenderedPageBreak/>
        <w:t>заключение</w:t>
      </w:r>
    </w:p>
    <w:p w14:paraId="513B409B" w14:textId="7342127E" w:rsidR="00C37AB4" w:rsidRPr="003379ED" w:rsidRDefault="003427F9" w:rsidP="0019321B">
      <w:pPr>
        <w:spacing w:line="360" w:lineRule="auto"/>
        <w:ind w:firstLine="709"/>
        <w:jc w:val="both"/>
      </w:pPr>
      <w:r>
        <w:rPr>
          <w:color w:val="000000"/>
          <w:sz w:val="27"/>
          <w:szCs w:val="27"/>
        </w:rPr>
        <w:t>В ходе лабораторной работы б</w:t>
      </w:r>
      <w:r w:rsidR="00C55F99">
        <w:rPr>
          <w:color w:val="000000"/>
          <w:sz w:val="27"/>
          <w:szCs w:val="27"/>
        </w:rPr>
        <w:t>ыл</w:t>
      </w:r>
      <w:r w:rsidR="00DF4115">
        <w:rPr>
          <w:color w:val="000000"/>
          <w:sz w:val="27"/>
          <w:szCs w:val="27"/>
        </w:rPr>
        <w:t>а изучена оценка сложности алгоритма</w:t>
      </w:r>
      <w:r w:rsidR="00CB671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языке C/С++.</w:t>
      </w:r>
      <w:r w:rsidR="00C372DD">
        <w:rPr>
          <w:color w:val="000000"/>
          <w:sz w:val="27"/>
          <w:szCs w:val="27"/>
        </w:rPr>
        <w:t xml:space="preserve"> Я провел несколько тестов работы программы и построил график зависимости количества слов и времени.</w:t>
      </w:r>
    </w:p>
    <w:sectPr w:rsidR="00C37AB4" w:rsidRPr="003379ED" w:rsidSect="000844F9">
      <w:footerReference w:type="default" r:id="rId14"/>
      <w:type w:val="continuous"/>
      <w:pgSz w:w="11909" w:h="16834"/>
      <w:pgMar w:top="426" w:right="851" w:bottom="426" w:left="993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65B6" w14:textId="77777777" w:rsidR="00B03952" w:rsidRDefault="00B03952" w:rsidP="00D07B36">
      <w:r>
        <w:separator/>
      </w:r>
    </w:p>
  </w:endnote>
  <w:endnote w:type="continuationSeparator" w:id="0">
    <w:p w14:paraId="03CB52CA" w14:textId="77777777" w:rsidR="00B03952" w:rsidRDefault="00B03952" w:rsidP="00D0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520323"/>
      <w:docPartObj>
        <w:docPartGallery w:val="Page Numbers (Bottom of Page)"/>
        <w:docPartUnique/>
      </w:docPartObj>
    </w:sdtPr>
    <w:sdtEndPr/>
    <w:sdtContent>
      <w:p w14:paraId="5F711934" w14:textId="7D68EE08" w:rsidR="000844F9" w:rsidRDefault="000844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F6">
          <w:rPr>
            <w:noProof/>
          </w:rPr>
          <w:t>2</w:t>
        </w:r>
        <w:r>
          <w:fldChar w:fldCharType="end"/>
        </w:r>
      </w:p>
    </w:sdtContent>
  </w:sdt>
  <w:p w14:paraId="538B6F18" w14:textId="77777777" w:rsidR="00E0326D" w:rsidRDefault="00E032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7360" w14:textId="77777777" w:rsidR="00B03952" w:rsidRDefault="00B03952" w:rsidP="00D07B36">
      <w:r>
        <w:separator/>
      </w:r>
    </w:p>
  </w:footnote>
  <w:footnote w:type="continuationSeparator" w:id="0">
    <w:p w14:paraId="34345410" w14:textId="77777777" w:rsidR="00B03952" w:rsidRDefault="00B03952" w:rsidP="00D0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357"/>
    <w:multiLevelType w:val="hybridMultilevel"/>
    <w:tmpl w:val="EAF2E974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0E03"/>
    <w:multiLevelType w:val="hybridMultilevel"/>
    <w:tmpl w:val="F77E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452476"/>
    <w:multiLevelType w:val="hybridMultilevel"/>
    <w:tmpl w:val="D8B67F64"/>
    <w:lvl w:ilvl="0" w:tplc="ABBCC360">
      <w:start w:val="1"/>
      <w:numFmt w:val="bullet"/>
      <w:lvlText w:val="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F3577"/>
    <w:multiLevelType w:val="hybridMultilevel"/>
    <w:tmpl w:val="CC8A42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6"/>
    <w:rsid w:val="00014D46"/>
    <w:rsid w:val="0001512C"/>
    <w:rsid w:val="000259F2"/>
    <w:rsid w:val="000264FA"/>
    <w:rsid w:val="000275AB"/>
    <w:rsid w:val="000338E5"/>
    <w:rsid w:val="00065AF6"/>
    <w:rsid w:val="00066B84"/>
    <w:rsid w:val="000805CA"/>
    <w:rsid w:val="000828B3"/>
    <w:rsid w:val="000844F9"/>
    <w:rsid w:val="000965BE"/>
    <w:rsid w:val="000A2CF1"/>
    <w:rsid w:val="000A67BE"/>
    <w:rsid w:val="000E029B"/>
    <w:rsid w:val="000F4D39"/>
    <w:rsid w:val="001118E2"/>
    <w:rsid w:val="001126BB"/>
    <w:rsid w:val="00120CB4"/>
    <w:rsid w:val="0015723E"/>
    <w:rsid w:val="0016214C"/>
    <w:rsid w:val="00162FB1"/>
    <w:rsid w:val="001666C6"/>
    <w:rsid w:val="00176DED"/>
    <w:rsid w:val="0019321B"/>
    <w:rsid w:val="001B1069"/>
    <w:rsid w:val="001B2F54"/>
    <w:rsid w:val="001C3408"/>
    <w:rsid w:val="001C3AF0"/>
    <w:rsid w:val="001C41ED"/>
    <w:rsid w:val="001D1A71"/>
    <w:rsid w:val="001D3446"/>
    <w:rsid w:val="001D6CC1"/>
    <w:rsid w:val="001E473C"/>
    <w:rsid w:val="00200771"/>
    <w:rsid w:val="002026A4"/>
    <w:rsid w:val="00202EEC"/>
    <w:rsid w:val="00217D50"/>
    <w:rsid w:val="0028119A"/>
    <w:rsid w:val="00284869"/>
    <w:rsid w:val="00292858"/>
    <w:rsid w:val="002938C7"/>
    <w:rsid w:val="00294E51"/>
    <w:rsid w:val="002A7F0D"/>
    <w:rsid w:val="002B2E6A"/>
    <w:rsid w:val="002C66FE"/>
    <w:rsid w:val="002D42CD"/>
    <w:rsid w:val="002E53D1"/>
    <w:rsid w:val="002F2CB1"/>
    <w:rsid w:val="002F4AE7"/>
    <w:rsid w:val="00326632"/>
    <w:rsid w:val="003336A7"/>
    <w:rsid w:val="003379ED"/>
    <w:rsid w:val="003427F9"/>
    <w:rsid w:val="003530D0"/>
    <w:rsid w:val="00391EAD"/>
    <w:rsid w:val="003A148B"/>
    <w:rsid w:val="003B2FB8"/>
    <w:rsid w:val="003B6278"/>
    <w:rsid w:val="003D48B9"/>
    <w:rsid w:val="003E2B09"/>
    <w:rsid w:val="003E31EA"/>
    <w:rsid w:val="003F448A"/>
    <w:rsid w:val="00413AAB"/>
    <w:rsid w:val="00426F5A"/>
    <w:rsid w:val="004308AD"/>
    <w:rsid w:val="00476F85"/>
    <w:rsid w:val="004A3D38"/>
    <w:rsid w:val="004B33DC"/>
    <w:rsid w:val="004B3810"/>
    <w:rsid w:val="004C007D"/>
    <w:rsid w:val="004C5E59"/>
    <w:rsid w:val="004D45C5"/>
    <w:rsid w:val="0050152C"/>
    <w:rsid w:val="005145CD"/>
    <w:rsid w:val="00515A35"/>
    <w:rsid w:val="00517581"/>
    <w:rsid w:val="00520625"/>
    <w:rsid w:val="00526A87"/>
    <w:rsid w:val="0053258A"/>
    <w:rsid w:val="00534CE4"/>
    <w:rsid w:val="00541C88"/>
    <w:rsid w:val="00552EF7"/>
    <w:rsid w:val="0055714C"/>
    <w:rsid w:val="00565477"/>
    <w:rsid w:val="0058303B"/>
    <w:rsid w:val="00594448"/>
    <w:rsid w:val="00596F27"/>
    <w:rsid w:val="00596FEF"/>
    <w:rsid w:val="005A2A15"/>
    <w:rsid w:val="005A62ED"/>
    <w:rsid w:val="005B31C6"/>
    <w:rsid w:val="005B566D"/>
    <w:rsid w:val="005C027F"/>
    <w:rsid w:val="005D3CC2"/>
    <w:rsid w:val="005E3C66"/>
    <w:rsid w:val="005E47A4"/>
    <w:rsid w:val="006309B6"/>
    <w:rsid w:val="006375AF"/>
    <w:rsid w:val="00637A83"/>
    <w:rsid w:val="0066425D"/>
    <w:rsid w:val="00677479"/>
    <w:rsid w:val="006828C6"/>
    <w:rsid w:val="00692A89"/>
    <w:rsid w:val="00696E3D"/>
    <w:rsid w:val="006B2A59"/>
    <w:rsid w:val="006C397B"/>
    <w:rsid w:val="006C7CF3"/>
    <w:rsid w:val="006E01DE"/>
    <w:rsid w:val="006E66B8"/>
    <w:rsid w:val="006F4541"/>
    <w:rsid w:val="006F6F5D"/>
    <w:rsid w:val="00710BBB"/>
    <w:rsid w:val="00716335"/>
    <w:rsid w:val="007166D4"/>
    <w:rsid w:val="007215DC"/>
    <w:rsid w:val="00740BA5"/>
    <w:rsid w:val="00746AE6"/>
    <w:rsid w:val="007507F0"/>
    <w:rsid w:val="00774FB7"/>
    <w:rsid w:val="007A5D0D"/>
    <w:rsid w:val="007A606A"/>
    <w:rsid w:val="007C44CA"/>
    <w:rsid w:val="007C55D8"/>
    <w:rsid w:val="007C6A84"/>
    <w:rsid w:val="007C6BDA"/>
    <w:rsid w:val="007F245E"/>
    <w:rsid w:val="007F7BAB"/>
    <w:rsid w:val="0081018A"/>
    <w:rsid w:val="00812642"/>
    <w:rsid w:val="00822F10"/>
    <w:rsid w:val="00825CE7"/>
    <w:rsid w:val="00846AC2"/>
    <w:rsid w:val="00860213"/>
    <w:rsid w:val="008643B7"/>
    <w:rsid w:val="008708EF"/>
    <w:rsid w:val="00871086"/>
    <w:rsid w:val="008A4750"/>
    <w:rsid w:val="008B15CC"/>
    <w:rsid w:val="008B32F2"/>
    <w:rsid w:val="008B5051"/>
    <w:rsid w:val="008E6734"/>
    <w:rsid w:val="008E7126"/>
    <w:rsid w:val="008F2B35"/>
    <w:rsid w:val="008F5D71"/>
    <w:rsid w:val="00940BC0"/>
    <w:rsid w:val="00950018"/>
    <w:rsid w:val="00954BCA"/>
    <w:rsid w:val="00955DBB"/>
    <w:rsid w:val="00966E9C"/>
    <w:rsid w:val="0097220F"/>
    <w:rsid w:val="009904F7"/>
    <w:rsid w:val="009B751E"/>
    <w:rsid w:val="009B7977"/>
    <w:rsid w:val="009D1FA0"/>
    <w:rsid w:val="009E695B"/>
    <w:rsid w:val="009F6857"/>
    <w:rsid w:val="00A17BDC"/>
    <w:rsid w:val="00A25849"/>
    <w:rsid w:val="00A5270A"/>
    <w:rsid w:val="00A60EEB"/>
    <w:rsid w:val="00A72ED8"/>
    <w:rsid w:val="00A74901"/>
    <w:rsid w:val="00A8750D"/>
    <w:rsid w:val="00AB27E3"/>
    <w:rsid w:val="00AB3A67"/>
    <w:rsid w:val="00AC6372"/>
    <w:rsid w:val="00AD7A2F"/>
    <w:rsid w:val="00AF47F3"/>
    <w:rsid w:val="00AF6555"/>
    <w:rsid w:val="00AF66ED"/>
    <w:rsid w:val="00B03952"/>
    <w:rsid w:val="00B20256"/>
    <w:rsid w:val="00B435F0"/>
    <w:rsid w:val="00B63F54"/>
    <w:rsid w:val="00B704D5"/>
    <w:rsid w:val="00B70E82"/>
    <w:rsid w:val="00B71FEE"/>
    <w:rsid w:val="00B86A5A"/>
    <w:rsid w:val="00B923AF"/>
    <w:rsid w:val="00B93C34"/>
    <w:rsid w:val="00BA50FA"/>
    <w:rsid w:val="00BB5117"/>
    <w:rsid w:val="00BC56C0"/>
    <w:rsid w:val="00BD6666"/>
    <w:rsid w:val="00BD6991"/>
    <w:rsid w:val="00BD6AB0"/>
    <w:rsid w:val="00BE0743"/>
    <w:rsid w:val="00BF1F23"/>
    <w:rsid w:val="00C07DE8"/>
    <w:rsid w:val="00C15DAC"/>
    <w:rsid w:val="00C17A42"/>
    <w:rsid w:val="00C24640"/>
    <w:rsid w:val="00C372DD"/>
    <w:rsid w:val="00C37AB4"/>
    <w:rsid w:val="00C41124"/>
    <w:rsid w:val="00C55F99"/>
    <w:rsid w:val="00C60EC9"/>
    <w:rsid w:val="00C76423"/>
    <w:rsid w:val="00C92600"/>
    <w:rsid w:val="00C942AD"/>
    <w:rsid w:val="00CA2A93"/>
    <w:rsid w:val="00CA3D74"/>
    <w:rsid w:val="00CB071A"/>
    <w:rsid w:val="00CB6711"/>
    <w:rsid w:val="00CC196C"/>
    <w:rsid w:val="00CD4C74"/>
    <w:rsid w:val="00CE2D62"/>
    <w:rsid w:val="00CE35F3"/>
    <w:rsid w:val="00CF5A99"/>
    <w:rsid w:val="00CF6208"/>
    <w:rsid w:val="00D0480A"/>
    <w:rsid w:val="00D07B36"/>
    <w:rsid w:val="00D30BB4"/>
    <w:rsid w:val="00D313D3"/>
    <w:rsid w:val="00D347D3"/>
    <w:rsid w:val="00D45F03"/>
    <w:rsid w:val="00D47725"/>
    <w:rsid w:val="00D57FC9"/>
    <w:rsid w:val="00D65CF2"/>
    <w:rsid w:val="00D81353"/>
    <w:rsid w:val="00D81ADF"/>
    <w:rsid w:val="00D94590"/>
    <w:rsid w:val="00D9563A"/>
    <w:rsid w:val="00DB5804"/>
    <w:rsid w:val="00DD1ECF"/>
    <w:rsid w:val="00DE3263"/>
    <w:rsid w:val="00DE51F6"/>
    <w:rsid w:val="00DF4115"/>
    <w:rsid w:val="00DF505B"/>
    <w:rsid w:val="00DF7735"/>
    <w:rsid w:val="00E0326D"/>
    <w:rsid w:val="00E04614"/>
    <w:rsid w:val="00E157A3"/>
    <w:rsid w:val="00E17F80"/>
    <w:rsid w:val="00E20F92"/>
    <w:rsid w:val="00E224FC"/>
    <w:rsid w:val="00E22DE2"/>
    <w:rsid w:val="00E373FF"/>
    <w:rsid w:val="00E45CDC"/>
    <w:rsid w:val="00E66B4D"/>
    <w:rsid w:val="00E74C96"/>
    <w:rsid w:val="00E949A5"/>
    <w:rsid w:val="00E94EBB"/>
    <w:rsid w:val="00EA2F19"/>
    <w:rsid w:val="00EB3B2A"/>
    <w:rsid w:val="00EC5D04"/>
    <w:rsid w:val="00EE50C5"/>
    <w:rsid w:val="00EE5E2F"/>
    <w:rsid w:val="00EF2FA7"/>
    <w:rsid w:val="00EF3874"/>
    <w:rsid w:val="00F0052D"/>
    <w:rsid w:val="00F04F95"/>
    <w:rsid w:val="00F23B8F"/>
    <w:rsid w:val="00F2510E"/>
    <w:rsid w:val="00F37A2D"/>
    <w:rsid w:val="00F402F8"/>
    <w:rsid w:val="00F53BE7"/>
    <w:rsid w:val="00F57E13"/>
    <w:rsid w:val="00F62DF1"/>
    <w:rsid w:val="00F64653"/>
    <w:rsid w:val="00F65A25"/>
    <w:rsid w:val="00F710EA"/>
    <w:rsid w:val="00F77C20"/>
    <w:rsid w:val="00F87EBD"/>
    <w:rsid w:val="00FA53B6"/>
    <w:rsid w:val="00FC5220"/>
    <w:rsid w:val="00FD6219"/>
    <w:rsid w:val="00FE0BE9"/>
    <w:rsid w:val="00FE1AAD"/>
    <w:rsid w:val="00FF4AA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EDB24"/>
  <w15:docId w15:val="{D787E645-F0D9-4E86-A0A7-DF792F7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CC196C"/>
    <w:pPr>
      <w:keepNext/>
      <w:widowControl w:val="0"/>
      <w:autoSpaceDE w:val="0"/>
      <w:autoSpaceDN w:val="0"/>
      <w:adjustRightInd w:val="0"/>
      <w:spacing w:before="120" w:after="120" w:line="360" w:lineRule="auto"/>
      <w:ind w:firstLine="709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5015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C196C"/>
    <w:rPr>
      <w:b/>
      <w:bCs/>
      <w:caps/>
      <w:sz w:val="24"/>
      <w:szCs w:val="24"/>
    </w:rPr>
  </w:style>
  <w:style w:type="character" w:customStyle="1" w:styleId="20">
    <w:name w:val="Заголовок 2 Знак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customStyle="1" w:styleId="11">
    <w:name w:val="Название1"/>
    <w:basedOn w:val="a"/>
    <w:link w:val="a3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3">
    <w:name w:val="Название Знак"/>
    <w:link w:val="11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4">
    <w:name w:val="Body Text"/>
    <w:basedOn w:val="a"/>
    <w:link w:val="a5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5A2A15"/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07B3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07B36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D07B36"/>
    <w:pPr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637A83"/>
    <w:pPr>
      <w:tabs>
        <w:tab w:val="right" w:leader="dot" w:pos="9640"/>
      </w:tabs>
      <w:spacing w:before="120" w:after="120"/>
    </w:pPr>
    <w:rPr>
      <w:bCs/>
    </w:rPr>
  </w:style>
  <w:style w:type="paragraph" w:styleId="31">
    <w:name w:val="toc 3"/>
    <w:basedOn w:val="a"/>
    <w:next w:val="a"/>
    <w:autoRedefine/>
    <w:uiPriority w:val="39"/>
    <w:locked/>
    <w:rsid w:val="00D07B36"/>
    <w:pPr>
      <w:ind w:left="480"/>
    </w:pPr>
  </w:style>
  <w:style w:type="character" w:styleId="ab">
    <w:name w:val="Hyperlink"/>
    <w:uiPriority w:val="99"/>
    <w:unhideWhenUsed/>
    <w:rsid w:val="00D07B3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D07B3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customStyle="1" w:styleId="ac">
    <w:name w:val="Таблица"/>
    <w:rsid w:val="001666C6"/>
    <w:pPr>
      <w:spacing w:line="240" w:lineRule="atLeast"/>
      <w:jc w:val="center"/>
    </w:pPr>
    <w:rPr>
      <w:spacing w:val="-8"/>
      <w:sz w:val="18"/>
    </w:rPr>
  </w:style>
  <w:style w:type="paragraph" w:styleId="ad">
    <w:name w:val="List Paragraph"/>
    <w:basedOn w:val="a"/>
    <w:uiPriority w:val="34"/>
    <w:qFormat/>
    <w:rsid w:val="00326632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6F454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F4541"/>
    <w:rPr>
      <w:rFonts w:ascii="Tahoma" w:hAnsi="Tahoma" w:cs="Tahoma"/>
      <w:sz w:val="16"/>
      <w:szCs w:val="16"/>
    </w:rPr>
  </w:style>
  <w:style w:type="character" w:styleId="af0">
    <w:name w:val="Strong"/>
    <w:basedOn w:val="a0"/>
    <w:qFormat/>
    <w:locked/>
    <w:rsid w:val="002F4AE7"/>
    <w:rPr>
      <w:b/>
      <w:bCs/>
    </w:rPr>
  </w:style>
  <w:style w:type="table" w:styleId="af1">
    <w:name w:val="Table Grid"/>
    <w:basedOn w:val="a1"/>
    <w:locked/>
    <w:rsid w:val="00E9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5015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af2">
    <w:name w:val="Subtle Emphasis"/>
    <w:basedOn w:val="a0"/>
    <w:uiPriority w:val="19"/>
    <w:qFormat/>
    <w:rsid w:val="004308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5;&#1085;&#1072;\Desktop\suai\&#1080;&#1085;&#1092;&#1072;\&#1090;&#1080;&#1090;&#1091;&#1083;&#1100;&#1085;&#1099;&#1081;%20&#1083;&#1080;&#1089;&#1090;%20&#1083;&#1072;&#107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F030-6217-48F8-BEE3-1A051E0B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 лаб.dot</Template>
  <TotalTime>19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Анастасия Молчанова</dc:creator>
  <cp:lastModifiedBy>Nikita Smirnov</cp:lastModifiedBy>
  <cp:revision>3</cp:revision>
  <cp:lastPrinted>2010-01-18T13:20:00Z</cp:lastPrinted>
  <dcterms:created xsi:type="dcterms:W3CDTF">2022-06-03T22:10:00Z</dcterms:created>
  <dcterms:modified xsi:type="dcterms:W3CDTF">2022-09-02T13:17:00Z</dcterms:modified>
</cp:coreProperties>
</file>