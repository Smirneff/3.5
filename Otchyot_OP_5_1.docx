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F9F4F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6FDF4F32" w14:textId="77777777" w:rsidR="00413AAB" w:rsidRPr="004D45C5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4D45C5" w:rsidRPr="004D45C5">
        <w:rPr>
          <w:color w:val="000000"/>
        </w:rPr>
        <w:fldChar w:fldCharType="begin"/>
      </w:r>
      <w:r w:rsidR="004D45C5" w:rsidRPr="004D45C5">
        <w:rPr>
          <w:color w:val="000000"/>
        </w:rPr>
        <w:instrText xml:space="preserve"> FILLIN  "№ кафедры" \d "№ кафедры" \o  \* MERGEFORMAT </w:instrText>
      </w:r>
      <w:r w:rsidR="004D45C5" w:rsidRPr="004D45C5">
        <w:rPr>
          <w:color w:val="000000"/>
        </w:rPr>
        <w:fldChar w:fldCharType="separate"/>
      </w:r>
      <w:r w:rsidR="00D07B36">
        <w:rPr>
          <w:color w:val="000000"/>
        </w:rPr>
        <w:t>53</w:t>
      </w:r>
      <w:r w:rsidR="004D45C5" w:rsidRPr="004D45C5">
        <w:rPr>
          <w:color w:val="000000"/>
        </w:rPr>
        <w:fldChar w:fldCharType="end"/>
      </w:r>
    </w:p>
    <w:p w14:paraId="64EE2587" w14:textId="77777777" w:rsidR="00413AAB" w:rsidRPr="004D45C5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  <w:r w:rsidR="006E66B8" w:rsidRPr="004D45C5">
        <w:t xml:space="preserve"> _____________________</w:t>
      </w:r>
    </w:p>
    <w:p w14:paraId="1F228955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20"/>
        <w:gridCol w:w="277"/>
        <w:gridCol w:w="3012"/>
      </w:tblGrid>
      <w:tr w:rsidR="00413AAB" w14:paraId="0721225F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AFB3AD4" w14:textId="484CCCEB" w:rsidR="00413AAB" w:rsidRPr="00CC196C" w:rsidRDefault="0050152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0C8C4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736ED257" w14:textId="1CF68F97" w:rsidR="00413AAB" w:rsidRPr="00DE51F6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83D2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6E9FE500" w14:textId="37E3E568" w:rsidR="00413AAB" w:rsidRPr="004D45C5" w:rsidRDefault="004D45C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/>
              </w:rPr>
            </w:pPr>
            <w:r w:rsidRPr="004D45C5">
              <w:rPr>
                <w:color w:val="000000"/>
                <w:lang w:val="en-US"/>
              </w:rPr>
              <w:fldChar w:fldCharType="begin"/>
            </w:r>
            <w:r w:rsidRPr="004D45C5">
              <w:rPr>
                <w:color w:val="000000"/>
                <w:lang w:val="en-US"/>
              </w:rPr>
              <w:instrText xml:space="preserve"> FILLIN  "инициалы, фамилия препода" \d "инициалы, фамилия препода" \o  \* MERGEFORMAT </w:instrText>
            </w:r>
            <w:r w:rsidRPr="004D45C5">
              <w:rPr>
                <w:color w:val="000000"/>
                <w:lang w:val="en-US"/>
              </w:rPr>
              <w:fldChar w:fldCharType="separate"/>
            </w:r>
            <w:r w:rsidR="0050152C">
              <w:rPr>
                <w:color w:val="000000"/>
              </w:rPr>
              <w:t>Ушаков В. А</w:t>
            </w:r>
            <w:r w:rsidR="00CC196C">
              <w:rPr>
                <w:color w:val="000000"/>
                <w:lang w:val="en-US"/>
              </w:rPr>
              <w:t>.</w:t>
            </w:r>
            <w:r w:rsidRPr="004D45C5">
              <w:rPr>
                <w:color w:val="000000"/>
                <w:lang w:val="en-US"/>
              </w:rPr>
              <w:fldChar w:fldCharType="end"/>
            </w:r>
          </w:p>
        </w:tc>
      </w:tr>
      <w:tr w:rsidR="00413AAB" w14:paraId="6C68BAA5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30433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908C38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60335C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9F234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19CA0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8CD440E" w14:textId="77777777" w:rsidR="00413AAB" w:rsidRDefault="00413AAB">
      <w:pPr>
        <w:pStyle w:val="a4"/>
        <w:spacing w:before="0"/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413AAB" w14:paraId="5325DA9A" w14:textId="77777777" w:rsidTr="00AF66ED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45B88728" w14:textId="52062F24" w:rsidR="00413AAB" w:rsidRPr="00162FB1" w:rsidRDefault="00710BBB">
            <w:pPr>
              <w:pStyle w:val="a4"/>
              <w:spacing w:before="960"/>
              <w:rPr>
                <w:lang w:val="en-US"/>
              </w:rPr>
            </w:pPr>
            <w:r>
              <w:t xml:space="preserve">         </w:t>
            </w:r>
            <w:r w:rsidR="00413AAB">
              <w:t>ОТЧЕТ О ЛАБОРАТОРНОЙ РАБОТЕ</w:t>
            </w:r>
            <w:r w:rsidR="00CC196C">
              <w:t xml:space="preserve"> </w:t>
            </w:r>
            <w:r w:rsidR="001E22F5">
              <w:t>5.1</w:t>
            </w:r>
          </w:p>
        </w:tc>
      </w:tr>
      <w:tr w:rsidR="00413AAB" w14:paraId="3023D042" w14:textId="77777777" w:rsidTr="00AF66ED">
        <w:trPr>
          <w:trHeight w:val="1314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6E403450" w14:textId="1C61FBED" w:rsidR="00413AAB" w:rsidRPr="001D1A71" w:rsidRDefault="001E22F5" w:rsidP="00CC196C">
            <w:pPr>
              <w:pStyle w:val="1"/>
              <w:rPr>
                <w:lang w:val="en-US"/>
              </w:rPr>
            </w:pPr>
            <w:r>
              <w:t>Бинарные операции</w:t>
            </w:r>
          </w:p>
        </w:tc>
      </w:tr>
      <w:tr w:rsidR="00AF66ED" w14:paraId="3C9BBA16" w14:textId="77777777" w:rsidTr="00AF66ED">
        <w:trPr>
          <w:trHeight w:val="109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68F93CBB" w14:textId="314A2236" w:rsidR="00AF66ED" w:rsidRPr="00EE5E2F" w:rsidRDefault="00AF66ED" w:rsidP="00CC196C">
            <w:pPr>
              <w:pStyle w:val="1"/>
              <w:rPr>
                <w:rStyle w:val="af0"/>
                <w:lang w:val="en-US"/>
              </w:rPr>
            </w:pPr>
            <w:r w:rsidRPr="002F4AE7">
              <w:rPr>
                <w:rStyle w:val="af0"/>
              </w:rPr>
              <w:t xml:space="preserve">Вариант </w:t>
            </w:r>
            <w:r w:rsidR="001E22F5">
              <w:rPr>
                <w:rStyle w:val="af0"/>
              </w:rPr>
              <w:t>1</w:t>
            </w:r>
          </w:p>
        </w:tc>
      </w:tr>
      <w:tr w:rsidR="00413AAB" w14:paraId="27229A74" w14:textId="77777777" w:rsidTr="00AF66ED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3D3EA3E7" w14:textId="77777777" w:rsidR="00413AAB" w:rsidRDefault="00413AAB" w:rsidP="004D45C5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4D45C5" w:rsidRPr="004D45C5">
              <w:rPr>
                <w:caps/>
                <w:color w:val="000000"/>
                <w:lang w:val="ru-RU"/>
              </w:rPr>
              <w:fldChar w:fldCharType="begin"/>
            </w:r>
            <w:r w:rsidR="004D45C5" w:rsidRPr="004D45C5">
              <w:rPr>
                <w:caps/>
                <w:color w:val="000000"/>
                <w:lang w:val="ru-RU"/>
              </w:rPr>
              <w:instrText xml:space="preserve"> FILLIN  дисциплина \d дисциплина \o  \* MERGEFORMAT </w:instrText>
            </w:r>
            <w:r w:rsidR="004D45C5" w:rsidRPr="004D45C5">
              <w:rPr>
                <w:caps/>
                <w:color w:val="000000"/>
                <w:lang w:val="ru-RU"/>
              </w:rPr>
              <w:fldChar w:fldCharType="separate"/>
            </w:r>
            <w:r w:rsidR="00CC196C">
              <w:rPr>
                <w:caps/>
                <w:color w:val="000000"/>
                <w:lang w:val="ru-RU"/>
              </w:rPr>
              <w:t>ОСНОВЫ ПРОГРАММИРОВАНИЯ</w:t>
            </w:r>
            <w:r w:rsidR="004D45C5" w:rsidRPr="004D45C5">
              <w:rPr>
                <w:caps/>
                <w:color w:val="000000"/>
                <w:lang w:val="ru-RU"/>
              </w:rPr>
              <w:fldChar w:fldCharType="end"/>
            </w:r>
          </w:p>
        </w:tc>
      </w:tr>
      <w:tr w:rsidR="00413AAB" w14:paraId="1B48E4D4" w14:textId="77777777" w:rsidTr="00AF66ED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58C1D31" w14:textId="77777777"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</w:tbl>
    <w:p w14:paraId="567F4E97" w14:textId="29100FDE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  <w:r w:rsidR="00BE0743">
        <w:t>(А)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645416F5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F6CBD2" w14:textId="77777777"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CED29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/>
                <w:lang w:val="en-US"/>
              </w:rPr>
            </w:pPr>
          </w:p>
          <w:p w14:paraId="16724BB8" w14:textId="77777777" w:rsidR="0053258A" w:rsidRDefault="0053258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/>
                <w:lang w:val="en-US"/>
              </w:rPr>
            </w:pPr>
          </w:p>
          <w:p w14:paraId="66DCEF8D" w14:textId="77777777" w:rsidR="0053258A" w:rsidRDefault="0053258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/>
                <w:lang w:val="en-US"/>
              </w:rPr>
            </w:pPr>
          </w:p>
          <w:p w14:paraId="44DEF2C7" w14:textId="77777777" w:rsidR="0053258A" w:rsidRDefault="0053258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/>
                <w:lang w:val="en-US"/>
              </w:rPr>
            </w:pPr>
          </w:p>
          <w:p w14:paraId="52F636BE" w14:textId="41DB3F04" w:rsidR="0053258A" w:rsidRPr="0050152C" w:rsidRDefault="0053258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513</w:t>
            </w:r>
            <w:r w:rsidR="0050152C">
              <w:rPr>
                <w:color w:val="000000"/>
              </w:rPr>
              <w:t>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C5454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</w:p>
          <w:p w14:paraId="78FF3491" w14:textId="77777777" w:rsidR="0053258A" w:rsidRDefault="0053258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</w:p>
          <w:p w14:paraId="719089F8" w14:textId="77777777" w:rsidR="0053258A" w:rsidRDefault="0053258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</w:p>
          <w:p w14:paraId="4A9EEFD0" w14:textId="77777777" w:rsidR="0053258A" w:rsidRPr="0053258A" w:rsidRDefault="0053258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B8A15D8" w14:textId="77777777" w:rsidR="0053258A" w:rsidRDefault="0053258A" w:rsidP="0053258A">
            <w:pPr>
              <w:widowControl w:val="0"/>
              <w:autoSpaceDE w:val="0"/>
              <w:autoSpaceDN w:val="0"/>
              <w:adjustRightInd w:val="0"/>
              <w:spacing w:before="120"/>
              <w:rPr>
                <w:lang w:val="en-US"/>
              </w:rPr>
            </w:pPr>
          </w:p>
          <w:p w14:paraId="4B74C959" w14:textId="77777777" w:rsidR="0053258A" w:rsidRDefault="0053258A" w:rsidP="0053258A">
            <w:pPr>
              <w:widowControl w:val="0"/>
              <w:autoSpaceDE w:val="0"/>
              <w:autoSpaceDN w:val="0"/>
              <w:adjustRightInd w:val="0"/>
              <w:spacing w:before="120"/>
              <w:rPr>
                <w:lang w:val="en-US"/>
              </w:rPr>
            </w:pPr>
          </w:p>
          <w:p w14:paraId="4E62E1C4" w14:textId="55996FCD" w:rsidR="0053258A" w:rsidRPr="0053258A" w:rsidRDefault="0053258A" w:rsidP="0053258A">
            <w:pPr>
              <w:widowControl w:val="0"/>
              <w:autoSpaceDE w:val="0"/>
              <w:autoSpaceDN w:val="0"/>
              <w:adjustRightInd w:val="0"/>
              <w:spacing w:before="120"/>
              <w:rPr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7C08E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E053C7B" w14:textId="77777777" w:rsidR="0053258A" w:rsidRDefault="0053258A" w:rsidP="000844F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/>
                <w:lang w:val="en-US"/>
              </w:rPr>
            </w:pPr>
          </w:p>
          <w:p w14:paraId="29EE3891" w14:textId="77777777" w:rsidR="0053258A" w:rsidRDefault="0053258A" w:rsidP="000844F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/>
                <w:lang w:val="en-US"/>
              </w:rPr>
            </w:pPr>
          </w:p>
          <w:p w14:paraId="38148E1E" w14:textId="77777777" w:rsidR="0053258A" w:rsidRDefault="0053258A" w:rsidP="000844F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/>
                <w:lang w:val="en-US"/>
              </w:rPr>
            </w:pPr>
          </w:p>
          <w:p w14:paraId="079CD5DD" w14:textId="77777777" w:rsidR="0053258A" w:rsidRDefault="0053258A" w:rsidP="000844F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/>
                <w:lang w:val="en-US"/>
              </w:rPr>
            </w:pPr>
          </w:p>
          <w:p w14:paraId="2B6F3514" w14:textId="37512284" w:rsidR="00413AAB" w:rsidRPr="00812642" w:rsidRDefault="00812642" w:rsidP="000844F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/>
              </w:rPr>
            </w:pPr>
            <w:r>
              <w:rPr>
                <w:color w:val="000000"/>
              </w:rPr>
              <w:t>Смирнов Н.Д.</w:t>
            </w:r>
          </w:p>
        </w:tc>
      </w:tr>
      <w:tr w:rsidR="00413AAB" w14:paraId="18D247DA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0194E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BA9BA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F2AD9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1FB263F" w14:textId="4AC76884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F6F9E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DEFE6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61B43E5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7ACC8086" w14:textId="7E59F2BC" w:rsidR="00D07B36" w:rsidRPr="00CC196C" w:rsidRDefault="00413AAB" w:rsidP="00D07B36">
      <w:pPr>
        <w:widowControl w:val="0"/>
        <w:autoSpaceDE w:val="0"/>
        <w:autoSpaceDN w:val="0"/>
        <w:adjustRightInd w:val="0"/>
        <w:spacing w:before="1800"/>
        <w:jc w:val="center"/>
        <w:rPr>
          <w:color w:val="000000"/>
        </w:rPr>
      </w:pPr>
      <w:r>
        <w:t>Санкт-Петербург</w:t>
      </w:r>
      <w:r w:rsidR="005B566D" w:rsidRPr="00A60EEB">
        <w:t xml:space="preserve"> </w:t>
      </w:r>
      <w:r w:rsidR="00CC196C">
        <w:rPr>
          <w:color w:val="000000"/>
        </w:rPr>
        <w:t>2022</w:t>
      </w:r>
    </w:p>
    <w:p w14:paraId="5B6015A0" w14:textId="03AAF187" w:rsidR="00D07B36" w:rsidRPr="000844F9" w:rsidRDefault="00D07B36" w:rsidP="00CC196C">
      <w:pPr>
        <w:pStyle w:val="1"/>
      </w:pPr>
      <w:r w:rsidRPr="00D07B36">
        <w:br w:type="page"/>
      </w:r>
      <w:r w:rsidRPr="000844F9">
        <w:lastRenderedPageBreak/>
        <w:t>оглавление</w:t>
      </w:r>
    </w:p>
    <w:p w14:paraId="56007601" w14:textId="17E36C03" w:rsidR="00D07B36" w:rsidRPr="000844F9" w:rsidRDefault="005145CD" w:rsidP="00BC56C0">
      <w:pPr>
        <w:pStyle w:val="21"/>
        <w:tabs>
          <w:tab w:val="right" w:leader="dot" w:pos="9640"/>
        </w:tabs>
        <w:spacing w:before="120" w:after="120"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Постановка задачи</w:t>
      </w:r>
      <w:r w:rsidR="00D07B36" w:rsidRPr="000844F9">
        <w:rPr>
          <w:rFonts w:ascii="Times New Roman" w:hAnsi="Times New Roman"/>
          <w:sz w:val="24"/>
          <w:szCs w:val="24"/>
        </w:rPr>
        <w:tab/>
      </w:r>
      <w:r w:rsidR="00637A83">
        <w:rPr>
          <w:rFonts w:ascii="Times New Roman" w:hAnsi="Times New Roman"/>
          <w:sz w:val="24"/>
          <w:szCs w:val="24"/>
        </w:rPr>
        <w:t>3</w:t>
      </w:r>
    </w:p>
    <w:p w14:paraId="51A2B70B" w14:textId="5CDE6B5B" w:rsidR="00E17F80" w:rsidRPr="000844F9" w:rsidRDefault="005145CD" w:rsidP="00BC56C0">
      <w:pPr>
        <w:pStyle w:val="21"/>
        <w:tabs>
          <w:tab w:val="right" w:leader="dot" w:pos="9640"/>
        </w:tabs>
        <w:spacing w:before="120" w:after="120"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Схема алгоритма решения</w:t>
      </w:r>
      <w:r w:rsidR="00E17F80" w:rsidRPr="000844F9">
        <w:rPr>
          <w:rFonts w:ascii="Times New Roman" w:hAnsi="Times New Roman"/>
          <w:sz w:val="24"/>
          <w:szCs w:val="24"/>
        </w:rPr>
        <w:tab/>
      </w:r>
      <w:r w:rsidR="005B31C6">
        <w:rPr>
          <w:rFonts w:ascii="Times New Roman" w:hAnsi="Times New Roman"/>
          <w:sz w:val="24"/>
          <w:szCs w:val="24"/>
        </w:rPr>
        <w:t>4</w:t>
      </w:r>
    </w:p>
    <w:p w14:paraId="088352F8" w14:textId="75AE76BC" w:rsidR="00E17F80" w:rsidRPr="000844F9" w:rsidRDefault="00846AC2" w:rsidP="00BC56C0">
      <w:pPr>
        <w:pStyle w:val="21"/>
        <w:tabs>
          <w:tab w:val="right" w:leader="dot" w:pos="9640"/>
        </w:tabs>
        <w:spacing w:before="120" w:after="120"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Листинг программы</w:t>
      </w:r>
      <w:r w:rsidR="00E17F80" w:rsidRPr="000844F9">
        <w:rPr>
          <w:rFonts w:ascii="Times New Roman" w:hAnsi="Times New Roman"/>
          <w:sz w:val="24"/>
          <w:szCs w:val="24"/>
        </w:rPr>
        <w:tab/>
      </w:r>
      <w:r w:rsidR="003427F9">
        <w:rPr>
          <w:rFonts w:ascii="Times New Roman" w:hAnsi="Times New Roman"/>
          <w:sz w:val="24"/>
          <w:szCs w:val="24"/>
        </w:rPr>
        <w:t>5</w:t>
      </w:r>
    </w:p>
    <w:p w14:paraId="0639227B" w14:textId="5246A2F8" w:rsidR="00E17F80" w:rsidRPr="000844F9" w:rsidRDefault="005145CD" w:rsidP="00BC56C0">
      <w:pPr>
        <w:pStyle w:val="21"/>
        <w:tabs>
          <w:tab w:val="right" w:leader="dot" w:pos="9640"/>
        </w:tabs>
        <w:spacing w:before="120" w:after="120"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Тесты работы программы</w:t>
      </w:r>
      <w:r w:rsidR="00E17F80" w:rsidRPr="000844F9">
        <w:rPr>
          <w:rFonts w:ascii="Times New Roman" w:hAnsi="Times New Roman"/>
          <w:sz w:val="24"/>
          <w:szCs w:val="24"/>
        </w:rPr>
        <w:tab/>
      </w:r>
      <w:r w:rsidR="0019321B">
        <w:rPr>
          <w:rFonts w:ascii="Times New Roman" w:hAnsi="Times New Roman"/>
          <w:sz w:val="24"/>
          <w:szCs w:val="24"/>
        </w:rPr>
        <w:t>6</w:t>
      </w:r>
    </w:p>
    <w:p w14:paraId="43CCA820" w14:textId="4BFE1C2C" w:rsidR="00D07B36" w:rsidRPr="000844F9" w:rsidRDefault="00BB5117" w:rsidP="00BC56C0">
      <w:pPr>
        <w:pStyle w:val="12"/>
        <w:spacing w:line="360" w:lineRule="auto"/>
      </w:pPr>
      <w:r w:rsidRPr="000844F9">
        <w:t>Заключение</w:t>
      </w:r>
      <w:r w:rsidR="00D07B36" w:rsidRPr="000844F9">
        <w:tab/>
      </w:r>
      <w:r w:rsidR="0019321B">
        <w:t>7</w:t>
      </w:r>
    </w:p>
    <w:p w14:paraId="7DCB033C" w14:textId="4A9F9AD4" w:rsidR="00C37AB4" w:rsidRPr="000844F9" w:rsidRDefault="00D07B36" w:rsidP="00CC196C">
      <w:pPr>
        <w:pStyle w:val="1"/>
      </w:pPr>
      <w:r w:rsidRPr="000844F9">
        <w:br w:type="page"/>
      </w:r>
    </w:p>
    <w:p w14:paraId="4C05D73A" w14:textId="0DE0E397" w:rsidR="00E17F80" w:rsidRPr="000844F9" w:rsidRDefault="00292858" w:rsidP="003E31EA">
      <w:pPr>
        <w:pStyle w:val="1"/>
      </w:pPr>
      <w:r>
        <w:lastRenderedPageBreak/>
        <w:t>Постановка задачи</w:t>
      </w:r>
    </w:p>
    <w:p w14:paraId="598F9A42" w14:textId="77777777" w:rsidR="001E22F5" w:rsidRDefault="001E22F5" w:rsidP="001E22F5">
      <w:pPr>
        <w:ind w:firstLine="709"/>
        <w:rPr>
          <w:b/>
          <w:caps/>
        </w:rPr>
      </w:pPr>
      <w:r>
        <w:t>Реализовать программную функцию на языке C/С++, выполняющую поставленную задачу. Вариант задания, пример входных и выходных данных представлен в таблице 11. Глобальные параметры использовать запрещено; допустимо использование дополнительных функций.</w:t>
      </w:r>
    </w:p>
    <w:p w14:paraId="1A11ED08" w14:textId="1CC55661" w:rsidR="002E53D1" w:rsidRPr="005B31C6" w:rsidRDefault="008F5D71" w:rsidP="005B31C6">
      <w:pPr>
        <w:rPr>
          <w:b/>
          <w:bCs/>
          <w:caps/>
        </w:rPr>
      </w:pPr>
      <w:r w:rsidRPr="0019321B">
        <w:rPr>
          <w:b/>
          <w:bCs/>
          <w:caps/>
          <w:noProof/>
        </w:rPr>
        <w:drawing>
          <wp:inline distT="0" distB="0" distL="0" distR="0" wp14:anchorId="68F5208E" wp14:editId="1F6D51AC">
            <wp:extent cx="5569964" cy="126475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9964" cy="126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31EA">
        <w:rPr>
          <w:b/>
          <w:bCs/>
          <w:caps/>
        </w:rPr>
        <w:br w:type="page"/>
      </w:r>
    </w:p>
    <w:p w14:paraId="5789BEAE" w14:textId="3E74C6C3" w:rsidR="001D6CC1" w:rsidRDefault="00D07B36" w:rsidP="003E31EA">
      <w:pPr>
        <w:pStyle w:val="1"/>
      </w:pPr>
      <w:r w:rsidRPr="000844F9">
        <w:lastRenderedPageBreak/>
        <w:t>схема алгоритма</w:t>
      </w:r>
      <w:r w:rsidR="003E31EA">
        <w:t xml:space="preserve"> решения</w:t>
      </w:r>
    </w:p>
    <w:p w14:paraId="305FFCD9" w14:textId="232BC1A5" w:rsidR="0019321B" w:rsidRDefault="000844F9" w:rsidP="00B63F54">
      <w:pPr>
        <w:spacing w:line="360" w:lineRule="auto"/>
        <w:ind w:firstLine="709"/>
      </w:pPr>
      <w:r>
        <w:t>На рисунке 1 п</w:t>
      </w:r>
      <w:r w:rsidR="002026A4">
        <w:t>редставлена блок-схема</w:t>
      </w:r>
      <w:r>
        <w:t xml:space="preserve"> алгоритма</w:t>
      </w:r>
      <w:r w:rsidR="005B31C6" w:rsidRPr="005B31C6">
        <w:t>.</w:t>
      </w:r>
    </w:p>
    <w:p w14:paraId="7ACF7C02" w14:textId="1451D181" w:rsidR="00B435F0" w:rsidRDefault="001E22F5" w:rsidP="00B63F54">
      <w:pPr>
        <w:jc w:val="center"/>
      </w:pPr>
      <w:r>
        <w:object w:dxaOrig="4694" w:dyaOrig="5013" w14:anchorId="60B09C66">
          <v:rect id="rectole0000000001" o:spid="_x0000_i1025" style="width:269.25pt;height:348pt" o:ole="" o:preferrelative="t" stroked="f">
            <v:imagedata r:id="rId9" o:title=""/>
          </v:rect>
          <o:OLEObject Type="Embed" ProgID="StaticMetafile" ShapeID="rectole0000000001" DrawAspect="Content" ObjectID="_1715811804" r:id="rId10"/>
        </w:object>
      </w:r>
    </w:p>
    <w:p w14:paraId="365F2BBC" w14:textId="77777777" w:rsidR="00EF2FA7" w:rsidRDefault="00EF2FA7" w:rsidP="001E22F5"/>
    <w:p w14:paraId="50D82877" w14:textId="5AC799AB" w:rsidR="0019321B" w:rsidRDefault="002C66FE" w:rsidP="00B63F54">
      <w:pPr>
        <w:jc w:val="center"/>
      </w:pPr>
      <w:r>
        <w:t>Рисунок 1 – Блок-схема алгоритма</w:t>
      </w:r>
    </w:p>
    <w:p w14:paraId="131198AF" w14:textId="69086C12" w:rsidR="00E949A5" w:rsidRDefault="00E949A5" w:rsidP="00B63F54">
      <w:pPr>
        <w:jc w:val="center"/>
      </w:pPr>
    </w:p>
    <w:p w14:paraId="1D27185F" w14:textId="348F7214" w:rsidR="00E949A5" w:rsidRDefault="00E949A5" w:rsidP="00B63F54">
      <w:pPr>
        <w:jc w:val="center"/>
      </w:pPr>
    </w:p>
    <w:p w14:paraId="1E82E831" w14:textId="77777777" w:rsidR="00E949A5" w:rsidRDefault="00E949A5" w:rsidP="00B63F54">
      <w:pPr>
        <w:jc w:val="center"/>
      </w:pPr>
    </w:p>
    <w:p w14:paraId="215BAB11" w14:textId="7E7B900F" w:rsidR="00E949A5" w:rsidRDefault="00E949A5" w:rsidP="00B63F54">
      <w:pPr>
        <w:jc w:val="center"/>
      </w:pPr>
    </w:p>
    <w:p w14:paraId="604B43E8" w14:textId="77777777" w:rsidR="00B435F0" w:rsidRDefault="00B435F0" w:rsidP="00B63F54">
      <w:pPr>
        <w:jc w:val="center"/>
      </w:pPr>
    </w:p>
    <w:p w14:paraId="4F87114E" w14:textId="77777777" w:rsidR="00D313D3" w:rsidRDefault="00D313D3" w:rsidP="00B63F54">
      <w:pPr>
        <w:jc w:val="center"/>
      </w:pPr>
    </w:p>
    <w:p w14:paraId="7085DA55" w14:textId="77777777" w:rsidR="00D313D3" w:rsidRDefault="00D313D3" w:rsidP="00B63F54">
      <w:pPr>
        <w:jc w:val="center"/>
      </w:pPr>
    </w:p>
    <w:p w14:paraId="174261CA" w14:textId="77777777" w:rsidR="00D313D3" w:rsidRDefault="00D313D3" w:rsidP="00B63F54">
      <w:pPr>
        <w:jc w:val="center"/>
      </w:pPr>
    </w:p>
    <w:p w14:paraId="7F382060" w14:textId="77777777" w:rsidR="00D313D3" w:rsidRDefault="00D313D3" w:rsidP="00B63F54">
      <w:pPr>
        <w:jc w:val="center"/>
      </w:pPr>
    </w:p>
    <w:p w14:paraId="3488E8EB" w14:textId="77777777" w:rsidR="00D313D3" w:rsidRDefault="00D313D3" w:rsidP="00B63F54">
      <w:pPr>
        <w:jc w:val="center"/>
      </w:pPr>
    </w:p>
    <w:p w14:paraId="0548074A" w14:textId="77777777" w:rsidR="00D313D3" w:rsidRDefault="00D313D3" w:rsidP="00B63F54">
      <w:pPr>
        <w:jc w:val="center"/>
      </w:pPr>
    </w:p>
    <w:p w14:paraId="06AFD962" w14:textId="77777777" w:rsidR="00D313D3" w:rsidRDefault="00D313D3" w:rsidP="00B63F54">
      <w:pPr>
        <w:jc w:val="center"/>
      </w:pPr>
    </w:p>
    <w:p w14:paraId="7D715AA7" w14:textId="77777777" w:rsidR="00D313D3" w:rsidRDefault="00D313D3" w:rsidP="00B63F54">
      <w:pPr>
        <w:jc w:val="center"/>
      </w:pPr>
    </w:p>
    <w:p w14:paraId="6EA20836" w14:textId="77777777" w:rsidR="00D313D3" w:rsidRDefault="00D313D3" w:rsidP="00B63F54">
      <w:pPr>
        <w:jc w:val="center"/>
      </w:pPr>
    </w:p>
    <w:p w14:paraId="03D3CCE1" w14:textId="77777777" w:rsidR="00D313D3" w:rsidRDefault="00D313D3" w:rsidP="00B63F54">
      <w:pPr>
        <w:jc w:val="center"/>
      </w:pPr>
    </w:p>
    <w:p w14:paraId="746A1BBE" w14:textId="77777777" w:rsidR="00D313D3" w:rsidRDefault="00D313D3" w:rsidP="00B63F54">
      <w:pPr>
        <w:jc w:val="center"/>
      </w:pPr>
    </w:p>
    <w:p w14:paraId="7F6C9814" w14:textId="77777777" w:rsidR="00D313D3" w:rsidRDefault="00D313D3" w:rsidP="00B63F54">
      <w:pPr>
        <w:jc w:val="center"/>
      </w:pPr>
    </w:p>
    <w:p w14:paraId="6EEDB7A7" w14:textId="77777777" w:rsidR="00D313D3" w:rsidRDefault="00D313D3" w:rsidP="00B63F54">
      <w:pPr>
        <w:jc w:val="center"/>
      </w:pPr>
    </w:p>
    <w:p w14:paraId="1248321D" w14:textId="1E634AC6" w:rsidR="0019321B" w:rsidRDefault="0019321B">
      <w:r>
        <w:br w:type="page"/>
      </w:r>
    </w:p>
    <w:p w14:paraId="745B4C38" w14:textId="346E353B" w:rsidR="000844F9" w:rsidRDefault="000844F9" w:rsidP="0019321B">
      <w:pPr>
        <w:rPr>
          <w:noProof/>
        </w:rPr>
      </w:pPr>
    </w:p>
    <w:p w14:paraId="3532DE38" w14:textId="1D352405" w:rsidR="00594448" w:rsidRPr="00594448" w:rsidRDefault="000844F9" w:rsidP="00CC196C">
      <w:pPr>
        <w:pStyle w:val="1"/>
      </w:pPr>
      <w:r>
        <w:t>Листинг программы</w:t>
      </w:r>
    </w:p>
    <w:p w14:paraId="08ABDC26" w14:textId="77777777" w:rsidR="006309B6" w:rsidRPr="0016214C" w:rsidRDefault="000844F9" w:rsidP="001E22F5">
      <w:pPr>
        <w:pBdr>
          <w:bottom w:val="single" w:sz="12" w:space="23" w:color="auto"/>
        </w:pBdr>
        <w:spacing w:before="120" w:line="360" w:lineRule="auto"/>
        <w:ind w:firstLine="709"/>
        <w:rPr>
          <w:caps/>
          <w:noProof/>
        </w:rPr>
      </w:pPr>
      <w:r>
        <w:rPr>
          <w:rStyle w:val="10"/>
          <w:b w:val="0"/>
          <w:bCs w:val="0"/>
        </w:rPr>
        <w:t>Н</w:t>
      </w:r>
      <w:r>
        <w:rPr>
          <w:rStyle w:val="10"/>
          <w:b w:val="0"/>
          <w:bCs w:val="0"/>
          <w:caps w:val="0"/>
        </w:rPr>
        <w:t>а рисунк</w:t>
      </w:r>
      <w:r w:rsidR="0019321B">
        <w:rPr>
          <w:rStyle w:val="10"/>
          <w:b w:val="0"/>
          <w:bCs w:val="0"/>
          <w:caps w:val="0"/>
        </w:rPr>
        <w:t>е</w:t>
      </w:r>
      <w:r>
        <w:rPr>
          <w:rStyle w:val="10"/>
          <w:b w:val="0"/>
          <w:bCs w:val="0"/>
          <w:caps w:val="0"/>
        </w:rPr>
        <w:t xml:space="preserve"> </w:t>
      </w:r>
      <w:r w:rsidR="0019321B">
        <w:rPr>
          <w:rStyle w:val="10"/>
          <w:b w:val="0"/>
          <w:bCs w:val="0"/>
          <w:caps w:val="0"/>
        </w:rPr>
        <w:t>2</w:t>
      </w:r>
      <w:r>
        <w:rPr>
          <w:rStyle w:val="10"/>
          <w:b w:val="0"/>
          <w:bCs w:val="0"/>
          <w:caps w:val="0"/>
        </w:rPr>
        <w:t xml:space="preserve"> представлен листинг программы.</w:t>
      </w:r>
      <w:r w:rsidR="00AC6372" w:rsidRPr="00AC6372">
        <w:rPr>
          <w:rStyle w:val="10"/>
          <w:b w:val="0"/>
          <w:bCs w:val="0"/>
          <w:noProof/>
        </w:rPr>
        <w:t xml:space="preserve"> </w:t>
      </w:r>
    </w:p>
    <w:p w14:paraId="2A9BC970" w14:textId="65D90CA7" w:rsidR="00CF6208" w:rsidRDefault="001E22F5" w:rsidP="001E22F5">
      <w:pPr>
        <w:ind w:left="-794" w:firstLine="709"/>
        <w:jc w:val="center"/>
        <w:rPr>
          <w:b/>
          <w:bCs/>
          <w:sz w:val="32"/>
          <w:szCs w:val="32"/>
        </w:rPr>
      </w:pPr>
      <w:r>
        <w:object w:dxaOrig="9444" w:dyaOrig="7189" w14:anchorId="40B8CC15">
          <v:rect id="rectole0000000002" o:spid="_x0000_i1029" style="width:511.5pt;height:350.25pt" o:ole="" o:preferrelative="t" stroked="f">
            <v:imagedata r:id="rId11" o:title=""/>
          </v:rect>
          <o:OLEObject Type="Embed" ProgID="StaticMetafile" ShapeID="rectole0000000002" DrawAspect="Content" ObjectID="_1715811805" r:id="rId12"/>
        </w:object>
      </w:r>
      <w:r w:rsidRPr="001E22F5">
        <w:t xml:space="preserve"> </w:t>
      </w:r>
      <w:r>
        <w:t>Рисунок 2 – Листин</w:t>
      </w:r>
      <w:r>
        <w:t>г</w:t>
      </w:r>
      <w:r w:rsidR="006309B6">
        <w:t xml:space="preserve"> программы 1</w:t>
      </w:r>
    </w:p>
    <w:p w14:paraId="7CFCA46A" w14:textId="77777777" w:rsidR="006309B6" w:rsidRDefault="006309B6" w:rsidP="00940BC0">
      <w:pPr>
        <w:ind w:firstLine="709"/>
        <w:jc w:val="center"/>
        <w:rPr>
          <w:b/>
          <w:bCs/>
          <w:sz w:val="32"/>
          <w:szCs w:val="32"/>
        </w:rPr>
      </w:pPr>
    </w:p>
    <w:p w14:paraId="468D5B69" w14:textId="77777777" w:rsidR="00CF6208" w:rsidRDefault="00CF6208" w:rsidP="00940BC0">
      <w:pPr>
        <w:ind w:firstLine="709"/>
        <w:jc w:val="center"/>
        <w:rPr>
          <w:b/>
          <w:bCs/>
          <w:sz w:val="32"/>
          <w:szCs w:val="32"/>
        </w:rPr>
      </w:pPr>
    </w:p>
    <w:p w14:paraId="152F0ECF" w14:textId="4DC446BC" w:rsidR="00CF6208" w:rsidRDefault="006309B6" w:rsidP="008A475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6E58421" w14:textId="3BF1432C" w:rsidR="006828C6" w:rsidRDefault="006828C6" w:rsidP="00940BC0">
      <w:pPr>
        <w:ind w:firstLine="709"/>
        <w:jc w:val="center"/>
        <w:rPr>
          <w:b/>
          <w:bCs/>
          <w:sz w:val="32"/>
          <w:szCs w:val="32"/>
        </w:rPr>
      </w:pPr>
    </w:p>
    <w:p w14:paraId="2A3F6A05" w14:textId="4B0E1532" w:rsidR="00D07B36" w:rsidRPr="002938C7" w:rsidRDefault="003E31EA" w:rsidP="00940BC0">
      <w:pPr>
        <w:ind w:firstLine="709"/>
        <w:jc w:val="center"/>
        <w:rPr>
          <w:b/>
          <w:bCs/>
          <w:caps/>
          <w:sz w:val="32"/>
          <w:szCs w:val="32"/>
        </w:rPr>
      </w:pPr>
      <w:r w:rsidRPr="002938C7">
        <w:rPr>
          <w:b/>
          <w:bCs/>
          <w:sz w:val="32"/>
          <w:szCs w:val="32"/>
        </w:rPr>
        <w:t>тесты работы программы</w:t>
      </w:r>
    </w:p>
    <w:p w14:paraId="6AAE3C75" w14:textId="06CAA1C7" w:rsidR="008A4750" w:rsidRDefault="000844F9" w:rsidP="008A4750">
      <w:pPr>
        <w:spacing w:before="120" w:after="120" w:line="360" w:lineRule="auto"/>
        <w:ind w:firstLine="709"/>
      </w:pPr>
      <w:r>
        <w:rPr>
          <w:rStyle w:val="10"/>
          <w:b w:val="0"/>
          <w:bCs w:val="0"/>
        </w:rPr>
        <w:t>Н</w:t>
      </w:r>
      <w:r>
        <w:rPr>
          <w:rStyle w:val="10"/>
          <w:b w:val="0"/>
          <w:bCs w:val="0"/>
          <w:caps w:val="0"/>
        </w:rPr>
        <w:t>а рисунк</w:t>
      </w:r>
      <w:r w:rsidR="007A5D0D">
        <w:rPr>
          <w:rStyle w:val="10"/>
          <w:b w:val="0"/>
          <w:bCs w:val="0"/>
          <w:caps w:val="0"/>
        </w:rPr>
        <w:t>е</w:t>
      </w:r>
      <w:r>
        <w:rPr>
          <w:rStyle w:val="10"/>
          <w:b w:val="0"/>
          <w:bCs w:val="0"/>
          <w:caps w:val="0"/>
        </w:rPr>
        <w:t xml:space="preserve"> </w:t>
      </w:r>
      <w:r w:rsidR="00822F10">
        <w:rPr>
          <w:rStyle w:val="10"/>
          <w:b w:val="0"/>
          <w:bCs w:val="0"/>
          <w:caps w:val="0"/>
        </w:rPr>
        <w:t>3</w:t>
      </w:r>
      <w:r w:rsidR="003336A7" w:rsidRPr="008E7126">
        <w:rPr>
          <w:rStyle w:val="10"/>
          <w:b w:val="0"/>
          <w:bCs w:val="0"/>
          <w:caps w:val="0"/>
        </w:rPr>
        <w:t xml:space="preserve"> </w:t>
      </w:r>
      <w:r>
        <w:rPr>
          <w:rStyle w:val="10"/>
          <w:b w:val="0"/>
          <w:bCs w:val="0"/>
          <w:caps w:val="0"/>
        </w:rPr>
        <w:t>пре</w:t>
      </w:r>
      <w:r w:rsidR="00CE2D62">
        <w:rPr>
          <w:rStyle w:val="10"/>
          <w:b w:val="0"/>
          <w:bCs w:val="0"/>
          <w:caps w:val="0"/>
        </w:rPr>
        <w:t>дставлен вывод результат</w:t>
      </w:r>
      <w:r w:rsidR="00E224FC">
        <w:rPr>
          <w:rStyle w:val="10"/>
          <w:b w:val="0"/>
          <w:bCs w:val="0"/>
          <w:caps w:val="0"/>
        </w:rPr>
        <w:t>ов</w:t>
      </w:r>
      <w:r w:rsidR="00CE2D62">
        <w:rPr>
          <w:rStyle w:val="10"/>
          <w:b w:val="0"/>
          <w:bCs w:val="0"/>
          <w:caps w:val="0"/>
        </w:rPr>
        <w:t xml:space="preserve"> выпол</w:t>
      </w:r>
      <w:r>
        <w:rPr>
          <w:rStyle w:val="10"/>
          <w:b w:val="0"/>
          <w:bCs w:val="0"/>
          <w:caps w:val="0"/>
        </w:rPr>
        <w:t>нения программы</w:t>
      </w:r>
    </w:p>
    <w:p w14:paraId="09BF9E60" w14:textId="77777777" w:rsidR="001E22F5" w:rsidRDefault="001E22F5" w:rsidP="003427F9">
      <w:pPr>
        <w:spacing w:before="120" w:after="120" w:line="360" w:lineRule="auto"/>
        <w:ind w:firstLine="709"/>
        <w:jc w:val="center"/>
      </w:pPr>
      <w:r>
        <w:object w:dxaOrig="8424" w:dyaOrig="2620" w14:anchorId="26AD0D69">
          <v:rect id="rectole0000000003" o:spid="_x0000_i1041" style="width:421.5pt;height:131.25pt" o:ole="" o:preferrelative="t" stroked="f">
            <v:imagedata r:id="rId13" o:title=""/>
          </v:rect>
          <o:OLEObject Type="Embed" ProgID="StaticMetafile" ShapeID="rectole0000000003" DrawAspect="Content" ObjectID="_1715811806" r:id="rId14"/>
        </w:object>
      </w:r>
      <w:r w:rsidRPr="001E22F5">
        <w:t xml:space="preserve"> </w:t>
      </w:r>
    </w:p>
    <w:p w14:paraId="49A7E09B" w14:textId="5812A5FE" w:rsidR="003427F9" w:rsidRDefault="001E22F5" w:rsidP="003427F9">
      <w:pPr>
        <w:spacing w:before="120" w:after="120" w:line="360" w:lineRule="auto"/>
        <w:ind w:firstLine="709"/>
        <w:jc w:val="center"/>
      </w:pPr>
      <w:r>
        <w:t xml:space="preserve">Рисунок 3 – результат </w:t>
      </w:r>
      <w:r w:rsidR="003427F9">
        <w:t>выполнения программы</w:t>
      </w:r>
    </w:p>
    <w:p w14:paraId="5E76F8EF" w14:textId="1538C5BD" w:rsidR="001E22F5" w:rsidRDefault="001E22F5" w:rsidP="003427F9">
      <w:pPr>
        <w:spacing w:before="120" w:after="120" w:line="360" w:lineRule="auto"/>
        <w:ind w:firstLine="709"/>
        <w:jc w:val="center"/>
      </w:pPr>
    </w:p>
    <w:p w14:paraId="3E06A021" w14:textId="0B45B29A" w:rsidR="001E22F5" w:rsidRDefault="001E22F5" w:rsidP="003427F9">
      <w:pPr>
        <w:spacing w:before="120" w:after="120" w:line="360" w:lineRule="auto"/>
        <w:ind w:firstLine="709"/>
        <w:jc w:val="center"/>
      </w:pPr>
      <w:r w:rsidRPr="001E22F5">
        <w:drawing>
          <wp:inline distT="0" distB="0" distL="0" distR="0" wp14:anchorId="5A7C992F" wp14:editId="49CE52A7">
            <wp:extent cx="5457825" cy="1746612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5575" cy="176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A07FB" w14:textId="4CCED864" w:rsidR="001E22F5" w:rsidRDefault="001E22F5" w:rsidP="001E22F5">
      <w:pPr>
        <w:spacing w:before="120" w:after="120" w:line="360" w:lineRule="auto"/>
        <w:ind w:firstLine="709"/>
        <w:jc w:val="center"/>
      </w:pPr>
      <w:r>
        <w:t xml:space="preserve">Рисунок </w:t>
      </w:r>
      <w:r>
        <w:t>4</w:t>
      </w:r>
      <w:r>
        <w:t xml:space="preserve"> – результат выполнения программы</w:t>
      </w:r>
    </w:p>
    <w:p w14:paraId="0BE180EF" w14:textId="77777777" w:rsidR="001E22F5" w:rsidRDefault="001E22F5" w:rsidP="003427F9">
      <w:pPr>
        <w:spacing w:before="120" w:after="120" w:line="360" w:lineRule="auto"/>
        <w:ind w:firstLine="709"/>
        <w:jc w:val="center"/>
      </w:pPr>
    </w:p>
    <w:p w14:paraId="193D658A" w14:textId="44B28903" w:rsidR="00822F10" w:rsidRDefault="00822F10" w:rsidP="003427F9">
      <w:pPr>
        <w:spacing w:before="120" w:after="120" w:line="360" w:lineRule="auto"/>
        <w:ind w:firstLine="709"/>
        <w:jc w:val="center"/>
      </w:pPr>
    </w:p>
    <w:p w14:paraId="4C315568" w14:textId="1380387C" w:rsidR="007C44CA" w:rsidRPr="006E01DE" w:rsidRDefault="007C44CA" w:rsidP="003427F9">
      <w:pPr>
        <w:spacing w:before="120" w:after="120" w:line="360" w:lineRule="auto"/>
        <w:ind w:firstLine="709"/>
        <w:jc w:val="center"/>
      </w:pPr>
    </w:p>
    <w:p w14:paraId="5AA833CE" w14:textId="77777777" w:rsidR="000259F2" w:rsidRPr="00596F27" w:rsidRDefault="000259F2" w:rsidP="00596F27">
      <w:pPr>
        <w:spacing w:before="120" w:after="120"/>
        <w:ind w:firstLine="709"/>
        <w:rPr>
          <w:caps/>
        </w:rPr>
      </w:pPr>
    </w:p>
    <w:p w14:paraId="49BC57CC" w14:textId="29A59B15" w:rsidR="00BB5117" w:rsidRDefault="00C37AB4" w:rsidP="00CC196C">
      <w:pPr>
        <w:pStyle w:val="1"/>
      </w:pPr>
      <w:r>
        <w:br w:type="page"/>
      </w:r>
      <w:r w:rsidR="00BB5117">
        <w:lastRenderedPageBreak/>
        <w:t>заключение</w:t>
      </w:r>
    </w:p>
    <w:p w14:paraId="0C7CC949" w14:textId="77777777" w:rsidR="001E22F5" w:rsidRDefault="001E22F5" w:rsidP="001E22F5">
      <w:pPr>
        <w:spacing w:line="360" w:lineRule="auto"/>
        <w:ind w:firstLine="709"/>
        <w:jc w:val="both"/>
      </w:pPr>
      <w:r>
        <w:rPr>
          <w:color w:val="000000"/>
          <w:sz w:val="27"/>
        </w:rPr>
        <w:t>В ходе лабораторной работы были изучены бинарные операции на языке C/С++.</w:t>
      </w:r>
    </w:p>
    <w:p w14:paraId="513B409B" w14:textId="715CB446" w:rsidR="00C37AB4" w:rsidRPr="003379ED" w:rsidRDefault="00C37AB4" w:rsidP="001E22F5">
      <w:pPr>
        <w:spacing w:line="360" w:lineRule="auto"/>
        <w:ind w:firstLine="709"/>
        <w:jc w:val="both"/>
      </w:pPr>
    </w:p>
    <w:sectPr w:rsidR="00C37AB4" w:rsidRPr="003379ED" w:rsidSect="000844F9">
      <w:footerReference w:type="default" r:id="rId16"/>
      <w:type w:val="continuous"/>
      <w:pgSz w:w="11909" w:h="16834"/>
      <w:pgMar w:top="426" w:right="851" w:bottom="426" w:left="993" w:header="720" w:footer="720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940A4" w14:textId="77777777" w:rsidR="003A148B" w:rsidRDefault="003A148B" w:rsidP="00D07B36">
      <w:r>
        <w:separator/>
      </w:r>
    </w:p>
  </w:endnote>
  <w:endnote w:type="continuationSeparator" w:id="0">
    <w:p w14:paraId="00DEB16C" w14:textId="77777777" w:rsidR="003A148B" w:rsidRDefault="003A148B" w:rsidP="00D0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0520323"/>
      <w:docPartObj>
        <w:docPartGallery w:val="Page Numbers (Bottom of Page)"/>
        <w:docPartUnique/>
      </w:docPartObj>
    </w:sdtPr>
    <w:sdtEndPr/>
    <w:sdtContent>
      <w:p w14:paraId="5F711934" w14:textId="7D68EE08" w:rsidR="000844F9" w:rsidRDefault="000844F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51F6">
          <w:rPr>
            <w:noProof/>
          </w:rPr>
          <w:t>2</w:t>
        </w:r>
        <w:r>
          <w:fldChar w:fldCharType="end"/>
        </w:r>
      </w:p>
    </w:sdtContent>
  </w:sdt>
  <w:p w14:paraId="538B6F18" w14:textId="77777777" w:rsidR="00E0326D" w:rsidRDefault="00E0326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B43D5" w14:textId="77777777" w:rsidR="003A148B" w:rsidRDefault="003A148B" w:rsidP="00D07B36">
      <w:r>
        <w:separator/>
      </w:r>
    </w:p>
  </w:footnote>
  <w:footnote w:type="continuationSeparator" w:id="0">
    <w:p w14:paraId="3E0BA88A" w14:textId="77777777" w:rsidR="003A148B" w:rsidRDefault="003A148B" w:rsidP="00D07B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E7357"/>
    <w:multiLevelType w:val="hybridMultilevel"/>
    <w:tmpl w:val="EAF2E974"/>
    <w:lvl w:ilvl="0" w:tplc="04190001">
      <w:start w:val="1"/>
      <w:numFmt w:val="bullet"/>
      <w:lvlText w:val=""/>
      <w:lvlJc w:val="left"/>
      <w:pPr>
        <w:tabs>
          <w:tab w:val="num" w:pos="1212"/>
        </w:tabs>
        <w:ind w:left="12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50E03"/>
    <w:multiLevelType w:val="hybridMultilevel"/>
    <w:tmpl w:val="F77E6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4634A"/>
    <w:multiLevelType w:val="hybridMultilevel"/>
    <w:tmpl w:val="E9A27F98"/>
    <w:lvl w:ilvl="0" w:tplc="ABBCC360">
      <w:start w:val="1"/>
      <w:numFmt w:val="bullet"/>
      <w:lvlText w:val="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0452476"/>
    <w:multiLevelType w:val="hybridMultilevel"/>
    <w:tmpl w:val="D8B67F64"/>
    <w:lvl w:ilvl="0" w:tplc="ABBCC360">
      <w:start w:val="1"/>
      <w:numFmt w:val="bullet"/>
      <w:lvlText w:val=""/>
      <w:lvlJc w:val="left"/>
      <w:pPr>
        <w:tabs>
          <w:tab w:val="num" w:pos="1212"/>
        </w:tabs>
        <w:ind w:left="12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0F3577"/>
    <w:multiLevelType w:val="hybridMultilevel"/>
    <w:tmpl w:val="CC8A42E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B36"/>
    <w:rsid w:val="00014D46"/>
    <w:rsid w:val="0001512C"/>
    <w:rsid w:val="000259F2"/>
    <w:rsid w:val="000264FA"/>
    <w:rsid w:val="000275AB"/>
    <w:rsid w:val="000338E5"/>
    <w:rsid w:val="00065AF6"/>
    <w:rsid w:val="000805CA"/>
    <w:rsid w:val="000828B3"/>
    <w:rsid w:val="000844F9"/>
    <w:rsid w:val="000965BE"/>
    <w:rsid w:val="000A2CF1"/>
    <w:rsid w:val="000A67BE"/>
    <w:rsid w:val="000E029B"/>
    <w:rsid w:val="001118E2"/>
    <w:rsid w:val="001126BB"/>
    <w:rsid w:val="00120CB4"/>
    <w:rsid w:val="0015723E"/>
    <w:rsid w:val="0016214C"/>
    <w:rsid w:val="00162FB1"/>
    <w:rsid w:val="001666C6"/>
    <w:rsid w:val="00176DED"/>
    <w:rsid w:val="0019321B"/>
    <w:rsid w:val="001B1069"/>
    <w:rsid w:val="001B2F54"/>
    <w:rsid w:val="001C3408"/>
    <w:rsid w:val="001C3AF0"/>
    <w:rsid w:val="001C41ED"/>
    <w:rsid w:val="001D1A71"/>
    <w:rsid w:val="001D3446"/>
    <w:rsid w:val="001D6CC1"/>
    <w:rsid w:val="001E22F5"/>
    <w:rsid w:val="001E473C"/>
    <w:rsid w:val="00200771"/>
    <w:rsid w:val="002026A4"/>
    <w:rsid w:val="00202EEC"/>
    <w:rsid w:val="00217D50"/>
    <w:rsid w:val="0028119A"/>
    <w:rsid w:val="00284869"/>
    <w:rsid w:val="00292858"/>
    <w:rsid w:val="002938C7"/>
    <w:rsid w:val="00294E51"/>
    <w:rsid w:val="002A7F0D"/>
    <w:rsid w:val="002B2E6A"/>
    <w:rsid w:val="002C66FE"/>
    <w:rsid w:val="002D42CD"/>
    <w:rsid w:val="002E53D1"/>
    <w:rsid w:val="002F2CB1"/>
    <w:rsid w:val="002F4AE7"/>
    <w:rsid w:val="00326632"/>
    <w:rsid w:val="003336A7"/>
    <w:rsid w:val="003379ED"/>
    <w:rsid w:val="003427F9"/>
    <w:rsid w:val="00391EAD"/>
    <w:rsid w:val="003A148B"/>
    <w:rsid w:val="003B2FB8"/>
    <w:rsid w:val="003B6278"/>
    <w:rsid w:val="003D48B9"/>
    <w:rsid w:val="003E31EA"/>
    <w:rsid w:val="003F448A"/>
    <w:rsid w:val="00413AAB"/>
    <w:rsid w:val="00426F5A"/>
    <w:rsid w:val="004308AD"/>
    <w:rsid w:val="00476F85"/>
    <w:rsid w:val="004A3D38"/>
    <w:rsid w:val="004B33DC"/>
    <w:rsid w:val="004B3810"/>
    <w:rsid w:val="004C007D"/>
    <w:rsid w:val="004C5E59"/>
    <w:rsid w:val="004D45C5"/>
    <w:rsid w:val="0050152C"/>
    <w:rsid w:val="005145CD"/>
    <w:rsid w:val="00515A35"/>
    <w:rsid w:val="00517581"/>
    <w:rsid w:val="00520625"/>
    <w:rsid w:val="00526A87"/>
    <w:rsid w:val="0053258A"/>
    <w:rsid w:val="00534CE4"/>
    <w:rsid w:val="00541C88"/>
    <w:rsid w:val="00552EF7"/>
    <w:rsid w:val="0055714C"/>
    <w:rsid w:val="00565477"/>
    <w:rsid w:val="0058303B"/>
    <w:rsid w:val="00594448"/>
    <w:rsid w:val="00596F27"/>
    <w:rsid w:val="00596FEF"/>
    <w:rsid w:val="005A2A15"/>
    <w:rsid w:val="005A62ED"/>
    <w:rsid w:val="005B31C6"/>
    <w:rsid w:val="005B566D"/>
    <w:rsid w:val="005C027F"/>
    <w:rsid w:val="005D3CC2"/>
    <w:rsid w:val="005E3C66"/>
    <w:rsid w:val="005E47A4"/>
    <w:rsid w:val="006309B6"/>
    <w:rsid w:val="006375AF"/>
    <w:rsid w:val="00637A83"/>
    <w:rsid w:val="0066425D"/>
    <w:rsid w:val="00677479"/>
    <w:rsid w:val="006828C6"/>
    <w:rsid w:val="00692A89"/>
    <w:rsid w:val="006B2A59"/>
    <w:rsid w:val="006C397B"/>
    <w:rsid w:val="006C7CF3"/>
    <w:rsid w:val="006E01DE"/>
    <w:rsid w:val="006E66B8"/>
    <w:rsid w:val="006F4541"/>
    <w:rsid w:val="006F6F5D"/>
    <w:rsid w:val="00710BBB"/>
    <w:rsid w:val="00716335"/>
    <w:rsid w:val="007215DC"/>
    <w:rsid w:val="00740BA5"/>
    <w:rsid w:val="00746AE6"/>
    <w:rsid w:val="007507F0"/>
    <w:rsid w:val="00774FB7"/>
    <w:rsid w:val="007A5D0D"/>
    <w:rsid w:val="007A606A"/>
    <w:rsid w:val="007C44CA"/>
    <w:rsid w:val="007C55D8"/>
    <w:rsid w:val="007C6A84"/>
    <w:rsid w:val="007C6BDA"/>
    <w:rsid w:val="007F245E"/>
    <w:rsid w:val="0081018A"/>
    <w:rsid w:val="00812642"/>
    <w:rsid w:val="00822F10"/>
    <w:rsid w:val="00825CE7"/>
    <w:rsid w:val="00846AC2"/>
    <w:rsid w:val="00860213"/>
    <w:rsid w:val="008643B7"/>
    <w:rsid w:val="008708EF"/>
    <w:rsid w:val="00871086"/>
    <w:rsid w:val="008A4750"/>
    <w:rsid w:val="008B32F2"/>
    <w:rsid w:val="008B5051"/>
    <w:rsid w:val="008E6734"/>
    <w:rsid w:val="008E7126"/>
    <w:rsid w:val="008F2B35"/>
    <w:rsid w:val="008F5D71"/>
    <w:rsid w:val="00940BC0"/>
    <w:rsid w:val="00950018"/>
    <w:rsid w:val="00954BCA"/>
    <w:rsid w:val="00955DBB"/>
    <w:rsid w:val="009B751E"/>
    <w:rsid w:val="009B7977"/>
    <w:rsid w:val="009D1FA0"/>
    <w:rsid w:val="009F6857"/>
    <w:rsid w:val="00A17BDC"/>
    <w:rsid w:val="00A25849"/>
    <w:rsid w:val="00A5270A"/>
    <w:rsid w:val="00A60EEB"/>
    <w:rsid w:val="00A72ED8"/>
    <w:rsid w:val="00A74901"/>
    <w:rsid w:val="00A8750D"/>
    <w:rsid w:val="00AB27E3"/>
    <w:rsid w:val="00AB3A67"/>
    <w:rsid w:val="00AC6372"/>
    <w:rsid w:val="00AD7A2F"/>
    <w:rsid w:val="00AF47F3"/>
    <w:rsid w:val="00AF6555"/>
    <w:rsid w:val="00AF66ED"/>
    <w:rsid w:val="00B20256"/>
    <w:rsid w:val="00B435F0"/>
    <w:rsid w:val="00B63F54"/>
    <w:rsid w:val="00B704D5"/>
    <w:rsid w:val="00B70E82"/>
    <w:rsid w:val="00B71FEE"/>
    <w:rsid w:val="00B86A5A"/>
    <w:rsid w:val="00B923AF"/>
    <w:rsid w:val="00B93C34"/>
    <w:rsid w:val="00BA50FA"/>
    <w:rsid w:val="00BB5117"/>
    <w:rsid w:val="00BC56C0"/>
    <w:rsid w:val="00BD6666"/>
    <w:rsid w:val="00BD6991"/>
    <w:rsid w:val="00BD6AB0"/>
    <w:rsid w:val="00BE0743"/>
    <w:rsid w:val="00BF1F23"/>
    <w:rsid w:val="00C07DE8"/>
    <w:rsid w:val="00C15DAC"/>
    <w:rsid w:val="00C17A42"/>
    <w:rsid w:val="00C24640"/>
    <w:rsid w:val="00C37AB4"/>
    <w:rsid w:val="00C41124"/>
    <w:rsid w:val="00C55F99"/>
    <w:rsid w:val="00C60EC9"/>
    <w:rsid w:val="00C76423"/>
    <w:rsid w:val="00C92600"/>
    <w:rsid w:val="00C942AD"/>
    <w:rsid w:val="00CA2A93"/>
    <w:rsid w:val="00CA3D74"/>
    <w:rsid w:val="00CB071A"/>
    <w:rsid w:val="00CB6711"/>
    <w:rsid w:val="00CC196C"/>
    <w:rsid w:val="00CD4C74"/>
    <w:rsid w:val="00CE2D62"/>
    <w:rsid w:val="00CE35F3"/>
    <w:rsid w:val="00CF5A99"/>
    <w:rsid w:val="00CF6208"/>
    <w:rsid w:val="00D0480A"/>
    <w:rsid w:val="00D07B36"/>
    <w:rsid w:val="00D30BB4"/>
    <w:rsid w:val="00D313D3"/>
    <w:rsid w:val="00D347D3"/>
    <w:rsid w:val="00D45F03"/>
    <w:rsid w:val="00D47725"/>
    <w:rsid w:val="00D57FC9"/>
    <w:rsid w:val="00D81353"/>
    <w:rsid w:val="00D94590"/>
    <w:rsid w:val="00D9563A"/>
    <w:rsid w:val="00DD1ECF"/>
    <w:rsid w:val="00DE51F6"/>
    <w:rsid w:val="00DF505B"/>
    <w:rsid w:val="00DF7735"/>
    <w:rsid w:val="00E0326D"/>
    <w:rsid w:val="00E04614"/>
    <w:rsid w:val="00E157A3"/>
    <w:rsid w:val="00E17F80"/>
    <w:rsid w:val="00E20F92"/>
    <w:rsid w:val="00E224FC"/>
    <w:rsid w:val="00E22DE2"/>
    <w:rsid w:val="00E373FF"/>
    <w:rsid w:val="00E45CDC"/>
    <w:rsid w:val="00E66B4D"/>
    <w:rsid w:val="00E74C96"/>
    <w:rsid w:val="00E949A5"/>
    <w:rsid w:val="00E94EBB"/>
    <w:rsid w:val="00EA2F19"/>
    <w:rsid w:val="00EB3B2A"/>
    <w:rsid w:val="00EC5D04"/>
    <w:rsid w:val="00EE50C5"/>
    <w:rsid w:val="00EE5E2F"/>
    <w:rsid w:val="00EF2FA7"/>
    <w:rsid w:val="00EF3874"/>
    <w:rsid w:val="00F0052D"/>
    <w:rsid w:val="00F04F95"/>
    <w:rsid w:val="00F23B8F"/>
    <w:rsid w:val="00F2510E"/>
    <w:rsid w:val="00F402F8"/>
    <w:rsid w:val="00F57E13"/>
    <w:rsid w:val="00F62DF1"/>
    <w:rsid w:val="00F64653"/>
    <w:rsid w:val="00F65A25"/>
    <w:rsid w:val="00F710EA"/>
    <w:rsid w:val="00F77C20"/>
    <w:rsid w:val="00F87EBD"/>
    <w:rsid w:val="00FA53B6"/>
    <w:rsid w:val="00FC5220"/>
    <w:rsid w:val="00FD6219"/>
    <w:rsid w:val="00FF4AAC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AEDB24"/>
  <w15:docId w15:val="{D787E645-F0D9-4E86-A0A7-DF792F749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A15"/>
    <w:rPr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9"/>
    <w:qFormat/>
    <w:rsid w:val="00CC196C"/>
    <w:pPr>
      <w:keepNext/>
      <w:widowControl w:val="0"/>
      <w:autoSpaceDE w:val="0"/>
      <w:autoSpaceDN w:val="0"/>
      <w:adjustRightInd w:val="0"/>
      <w:spacing w:before="120" w:after="120" w:line="360" w:lineRule="auto"/>
      <w:ind w:firstLine="709"/>
      <w:jc w:val="center"/>
      <w:outlineLvl w:val="0"/>
    </w:pPr>
    <w:rPr>
      <w:b/>
      <w:bCs/>
      <w:caps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semiHidden/>
    <w:unhideWhenUsed/>
    <w:qFormat/>
    <w:locked/>
    <w:rsid w:val="0050152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CC196C"/>
    <w:rPr>
      <w:b/>
      <w:bCs/>
      <w:caps/>
      <w:sz w:val="24"/>
      <w:szCs w:val="24"/>
    </w:rPr>
  </w:style>
  <w:style w:type="character" w:customStyle="1" w:styleId="20">
    <w:name w:val="Заголовок 2 Знак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customStyle="1" w:styleId="11">
    <w:name w:val="Название1"/>
    <w:basedOn w:val="a"/>
    <w:link w:val="a3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3">
    <w:name w:val="Название Знак"/>
    <w:link w:val="11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4">
    <w:name w:val="Body Text"/>
    <w:basedOn w:val="a"/>
    <w:link w:val="a5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5">
    <w:name w:val="Основной текст Знак"/>
    <w:link w:val="a4"/>
    <w:uiPriority w:val="99"/>
    <w:semiHidden/>
    <w:locked/>
    <w:rsid w:val="005A2A15"/>
    <w:rPr>
      <w:rFonts w:cs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D07B3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D07B36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D07B3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D07B36"/>
    <w:rPr>
      <w:sz w:val="24"/>
      <w:szCs w:val="24"/>
    </w:rPr>
  </w:style>
  <w:style w:type="paragraph" w:styleId="aa">
    <w:name w:val="TOC Heading"/>
    <w:basedOn w:val="1"/>
    <w:next w:val="a"/>
    <w:uiPriority w:val="39"/>
    <w:unhideWhenUsed/>
    <w:qFormat/>
    <w:rsid w:val="00D07B36"/>
    <w:pPr>
      <w:keepLines/>
      <w:widowControl/>
      <w:autoSpaceDE/>
      <w:autoSpaceDN/>
      <w:adjustRightInd/>
      <w:spacing w:before="240" w:line="259" w:lineRule="auto"/>
      <w:outlineLvl w:val="9"/>
    </w:pPr>
    <w:rPr>
      <w:rFonts w:ascii="Calibri Light" w:hAnsi="Calibri Light"/>
      <w:b w:val="0"/>
      <w:bCs w:val="0"/>
      <w:caps w:val="0"/>
      <w:color w:val="2F5496"/>
      <w:sz w:val="32"/>
      <w:szCs w:val="32"/>
    </w:rPr>
  </w:style>
  <w:style w:type="paragraph" w:styleId="12">
    <w:name w:val="toc 1"/>
    <w:basedOn w:val="a"/>
    <w:next w:val="a"/>
    <w:autoRedefine/>
    <w:uiPriority w:val="39"/>
    <w:locked/>
    <w:rsid w:val="00637A83"/>
    <w:pPr>
      <w:tabs>
        <w:tab w:val="right" w:leader="dot" w:pos="9640"/>
      </w:tabs>
      <w:spacing w:before="120" w:after="120"/>
    </w:pPr>
    <w:rPr>
      <w:bCs/>
    </w:rPr>
  </w:style>
  <w:style w:type="paragraph" w:styleId="31">
    <w:name w:val="toc 3"/>
    <w:basedOn w:val="a"/>
    <w:next w:val="a"/>
    <w:autoRedefine/>
    <w:uiPriority w:val="39"/>
    <w:locked/>
    <w:rsid w:val="00D07B36"/>
    <w:pPr>
      <w:ind w:left="480"/>
    </w:pPr>
  </w:style>
  <w:style w:type="character" w:styleId="ab">
    <w:name w:val="Hyperlink"/>
    <w:uiPriority w:val="99"/>
    <w:unhideWhenUsed/>
    <w:rsid w:val="00D07B36"/>
    <w:rPr>
      <w:color w:val="0563C1"/>
      <w:u w:val="single"/>
    </w:rPr>
  </w:style>
  <w:style w:type="paragraph" w:styleId="21">
    <w:name w:val="toc 2"/>
    <w:basedOn w:val="a"/>
    <w:next w:val="a"/>
    <w:autoRedefine/>
    <w:uiPriority w:val="39"/>
    <w:unhideWhenUsed/>
    <w:locked/>
    <w:rsid w:val="00D07B36"/>
    <w:pPr>
      <w:spacing w:after="100" w:line="259" w:lineRule="auto"/>
      <w:ind w:left="220"/>
    </w:pPr>
    <w:rPr>
      <w:rFonts w:ascii="Calibri" w:hAnsi="Calibri"/>
      <w:sz w:val="22"/>
      <w:szCs w:val="22"/>
    </w:rPr>
  </w:style>
  <w:style w:type="paragraph" w:customStyle="1" w:styleId="ac">
    <w:name w:val="Таблица"/>
    <w:rsid w:val="001666C6"/>
    <w:pPr>
      <w:spacing w:line="240" w:lineRule="atLeast"/>
      <w:jc w:val="center"/>
    </w:pPr>
    <w:rPr>
      <w:spacing w:val="-8"/>
      <w:sz w:val="18"/>
    </w:rPr>
  </w:style>
  <w:style w:type="paragraph" w:styleId="ad">
    <w:name w:val="List Paragraph"/>
    <w:basedOn w:val="a"/>
    <w:uiPriority w:val="34"/>
    <w:qFormat/>
    <w:rsid w:val="00326632"/>
    <w:pPr>
      <w:ind w:left="720"/>
      <w:contextualSpacing/>
    </w:pPr>
  </w:style>
  <w:style w:type="paragraph" w:styleId="ae">
    <w:name w:val="Balloon Text"/>
    <w:basedOn w:val="a"/>
    <w:link w:val="af"/>
    <w:uiPriority w:val="99"/>
    <w:semiHidden/>
    <w:unhideWhenUsed/>
    <w:rsid w:val="006F4541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F4541"/>
    <w:rPr>
      <w:rFonts w:ascii="Tahoma" w:hAnsi="Tahoma" w:cs="Tahoma"/>
      <w:sz w:val="16"/>
      <w:szCs w:val="16"/>
    </w:rPr>
  </w:style>
  <w:style w:type="character" w:styleId="af0">
    <w:name w:val="Strong"/>
    <w:basedOn w:val="a0"/>
    <w:qFormat/>
    <w:locked/>
    <w:rsid w:val="002F4AE7"/>
    <w:rPr>
      <w:b/>
      <w:bCs/>
    </w:rPr>
  </w:style>
  <w:style w:type="table" w:styleId="af1">
    <w:name w:val="Table Grid"/>
    <w:basedOn w:val="a1"/>
    <w:locked/>
    <w:rsid w:val="00E94E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0"/>
    <w:link w:val="5"/>
    <w:semiHidden/>
    <w:rsid w:val="0050152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styleId="af2">
    <w:name w:val="Subtle Emphasis"/>
    <w:basedOn w:val="a0"/>
    <w:uiPriority w:val="19"/>
    <w:qFormat/>
    <w:rsid w:val="004308A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3;&#1072;&#1089;&#1090;&#1105;&#1085;&#1072;\Desktop\suai\&#1080;&#1085;&#1092;&#1072;\&#1090;&#1080;&#1090;&#1091;&#1083;&#1100;&#1085;&#1099;&#1081;%20&#1083;&#1080;&#1089;&#1090;%20&#1083;&#1072;&#1073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AF030-6217-48F8-BEE3-1A051E0B1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титульный лист лаб.dot</Template>
  <TotalTime>2</TotalTime>
  <Pages>7</Pages>
  <Words>156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Анастасия Молчанова</dc:creator>
  <cp:lastModifiedBy>Nikita Smirnov</cp:lastModifiedBy>
  <cp:revision>2</cp:revision>
  <cp:lastPrinted>2010-01-18T13:20:00Z</cp:lastPrinted>
  <dcterms:created xsi:type="dcterms:W3CDTF">2022-06-03T22:37:00Z</dcterms:created>
  <dcterms:modified xsi:type="dcterms:W3CDTF">2022-06-03T22:37:00Z</dcterms:modified>
</cp:coreProperties>
</file>